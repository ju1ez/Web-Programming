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0" w:type="dxa"/>
        <w:tblInd w:w="-252" w:type="dxa"/>
        <w:shd w:val="clear" w:color="auto" w:fill="FFCC06"/>
        <w:tblLook w:val="04A0" w:firstRow="1" w:lastRow="0" w:firstColumn="1" w:lastColumn="0" w:noHBand="0" w:noVBand="1"/>
      </w:tblPr>
      <w:tblGrid>
        <w:gridCol w:w="9810"/>
      </w:tblGrid>
      <w:tr w:rsidR="002922A2" w:rsidRPr="005F7E37" w14:paraId="1E86CA52" w14:textId="77777777" w:rsidTr="00FE7491">
        <w:tc>
          <w:tcPr>
            <w:tcW w:w="9810" w:type="dxa"/>
            <w:shd w:val="clear" w:color="auto" w:fill="F3F3E7"/>
          </w:tcPr>
          <w:p w14:paraId="76EFF784" w14:textId="77777777" w:rsidR="002922A2" w:rsidRPr="00701CD8" w:rsidRDefault="002922A2" w:rsidP="00B05CBF">
            <w:pPr>
              <w:pStyle w:val="ChapterEyeBrow"/>
              <w:rPr>
                <w:rStyle w:val="CodeCommentChar"/>
              </w:rPr>
            </w:pPr>
          </w:p>
          <w:p w14:paraId="6EF76DB9" w14:textId="46BF0AD7" w:rsidR="002922A2" w:rsidRPr="00B310CE" w:rsidRDefault="002922A2" w:rsidP="00B05CBF">
            <w:pPr>
              <w:pStyle w:val="ChapterEyeBrow"/>
            </w:pPr>
            <w:r w:rsidRPr="00B310CE">
              <w:t xml:space="preserve">LAB </w:t>
            </w:r>
            <w:r w:rsidR="005306D3">
              <w:rPr>
                <w:color w:val="DCA806"/>
              </w:rPr>
              <w:t>1</w:t>
            </w:r>
            <w:r w:rsidR="0093721B">
              <w:rPr>
                <w:color w:val="DCA806"/>
              </w:rPr>
              <w:t>6</w:t>
            </w:r>
          </w:p>
          <w:p w14:paraId="25394C44" w14:textId="77777777" w:rsidR="002922A2" w:rsidRDefault="00844F97" w:rsidP="00B05CBF">
            <w:pPr>
              <w:pStyle w:val="Heading1"/>
            </w:pPr>
            <w:r>
              <w:t>Managing State</w:t>
            </w:r>
          </w:p>
          <w:p w14:paraId="222FA280" w14:textId="77777777" w:rsidR="002922A2" w:rsidRPr="00D27FB1" w:rsidRDefault="002922A2" w:rsidP="00FB0636">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0DA1B37C" w14:textId="77777777" w:rsidTr="00B05CBF">
              <w:tc>
                <w:tcPr>
                  <w:tcW w:w="8460" w:type="dxa"/>
                </w:tcPr>
                <w:p w14:paraId="1879BB27" w14:textId="77777777" w:rsidR="002922A2" w:rsidRDefault="002922A2" w:rsidP="00403268">
                  <w:pPr>
                    <w:pStyle w:val="ChapterSubtitle"/>
                  </w:pPr>
                  <w:r>
                    <w:t>What You Will Learn</w:t>
                  </w:r>
                </w:p>
                <w:p w14:paraId="110D98EB" w14:textId="5077CA16" w:rsidR="00BE1055" w:rsidRDefault="005A6918" w:rsidP="00403268">
                  <w:pPr>
                    <w:pStyle w:val="BodyBullets"/>
                  </w:pPr>
                  <w:r>
                    <w:t>How to use cookies to manage state</w:t>
                  </w:r>
                </w:p>
                <w:p w14:paraId="51B0295D" w14:textId="7F7DD4ED" w:rsidR="002922A2" w:rsidRDefault="005A6918" w:rsidP="00403268">
                  <w:pPr>
                    <w:pStyle w:val="BodyBullets"/>
                  </w:pPr>
                  <w:r>
                    <w:t>How to use sessions to manage state</w:t>
                  </w:r>
                </w:p>
                <w:p w14:paraId="39AF1ABE" w14:textId="7EA6A3C8" w:rsidR="00457779" w:rsidRDefault="005A6918" w:rsidP="005A6918">
                  <w:pPr>
                    <w:pStyle w:val="BodyBullets"/>
                  </w:pPr>
                  <w:r>
                    <w:t>Some simple page caching that takes account of state.</w:t>
                  </w:r>
                </w:p>
              </w:tc>
            </w:tr>
          </w:tbl>
          <w:p w14:paraId="0F6F41F7" w14:textId="77777777" w:rsidR="002922A2" w:rsidRDefault="002922A2" w:rsidP="00403268">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17F7C485" w14:textId="77777777" w:rsidTr="00B05CBF">
              <w:tc>
                <w:tcPr>
                  <w:tcW w:w="8460" w:type="dxa"/>
                  <w:tcBorders>
                    <w:bottom w:val="single" w:sz="4" w:space="0" w:color="BFBFBF"/>
                  </w:tcBorders>
                </w:tcPr>
                <w:p w14:paraId="3A4250C3" w14:textId="77777777" w:rsidR="002922A2" w:rsidRDefault="002922A2" w:rsidP="00403268">
                  <w:pPr>
                    <w:pStyle w:val="ChapterSubtitle"/>
                  </w:pPr>
                  <w:r>
                    <w:t>Approximate Time</w:t>
                  </w:r>
                </w:p>
                <w:p w14:paraId="1D210CE1" w14:textId="77777777" w:rsidR="002922A2" w:rsidRDefault="002922A2" w:rsidP="000C6B1C">
                  <w:pPr>
                    <w:pStyle w:val="BodyMain"/>
                  </w:pPr>
                  <w:r>
                    <w:t xml:space="preserve">The </w:t>
                  </w:r>
                  <w:r w:rsidR="00FA7C05">
                    <w:t>exercise</w:t>
                  </w:r>
                  <w:r>
                    <w:t xml:space="preserve">s in this lab should </w:t>
                  </w:r>
                  <w:r w:rsidR="00CA149E">
                    <w:t>take approximately</w:t>
                  </w:r>
                  <w:r w:rsidR="000C6B1C">
                    <w:t xml:space="preserve"> </w:t>
                  </w:r>
                  <w:r w:rsidR="00844F97">
                    <w:t>60</w:t>
                  </w:r>
                  <w:r>
                    <w:t xml:space="preserve"> minutes to complete.</w:t>
                  </w:r>
                </w:p>
              </w:tc>
            </w:tr>
            <w:tr w:rsidR="002922A2" w14:paraId="4895ADFE" w14:textId="77777777" w:rsidTr="00B05CBF">
              <w:tc>
                <w:tcPr>
                  <w:tcW w:w="8460" w:type="dxa"/>
                  <w:tcBorders>
                    <w:left w:val="nil"/>
                    <w:bottom w:val="nil"/>
                    <w:right w:val="nil"/>
                  </w:tcBorders>
                </w:tcPr>
                <w:p w14:paraId="173ADF50" w14:textId="77777777" w:rsidR="002922A2" w:rsidRDefault="002922A2" w:rsidP="00403268">
                  <w:pPr>
                    <w:pStyle w:val="BodyMain"/>
                  </w:pPr>
                </w:p>
              </w:tc>
            </w:tr>
          </w:tbl>
          <w:p w14:paraId="3140D060" w14:textId="77777777" w:rsidR="002922A2" w:rsidRPr="000855BF" w:rsidRDefault="002922A2" w:rsidP="00B05CBF"/>
        </w:tc>
      </w:tr>
      <w:tr w:rsidR="002922A2" w:rsidRPr="005F7E37" w14:paraId="79CCB12C" w14:textId="77777777" w:rsidTr="00FE7491">
        <w:tc>
          <w:tcPr>
            <w:tcW w:w="9810" w:type="dxa"/>
            <w:shd w:val="clear" w:color="auto" w:fill="404040"/>
          </w:tcPr>
          <w:p w14:paraId="340C5E4B" w14:textId="77777777" w:rsidR="002922A2" w:rsidRDefault="002922A2" w:rsidP="00B05CBF"/>
          <w:p w14:paraId="598A270E" w14:textId="6A88FDB3" w:rsidR="002922A2" w:rsidRPr="00247AB7" w:rsidRDefault="002922A2" w:rsidP="00B05CBF">
            <w:pPr>
              <w:pStyle w:val="ChapterBookTitle"/>
            </w:pPr>
            <w:r w:rsidRPr="00247AB7">
              <w:t>Fundamentals of Web Development</w:t>
            </w:r>
            <w:r w:rsidR="0093721B">
              <w:t>, 2</w:t>
            </w:r>
            <w:r w:rsidR="0093721B" w:rsidRPr="00896C27">
              <w:rPr>
                <w:vertAlign w:val="superscript"/>
              </w:rPr>
              <w:t>nd</w:t>
            </w:r>
            <w:r w:rsidR="0093721B">
              <w:t xml:space="preserve"> Ed</w:t>
            </w:r>
            <w:r w:rsidRPr="00247AB7">
              <w:t xml:space="preserve"> </w:t>
            </w:r>
          </w:p>
          <w:p w14:paraId="24092CB0" w14:textId="77777777" w:rsidR="002922A2" w:rsidRPr="00247AB7" w:rsidRDefault="002922A2" w:rsidP="00B05CBF">
            <w:pPr>
              <w:pStyle w:val="ChapterBookTitle"/>
            </w:pPr>
          </w:p>
          <w:p w14:paraId="0F04254C" w14:textId="77777777" w:rsidR="002922A2" w:rsidRPr="00247AB7" w:rsidRDefault="002922A2" w:rsidP="00B05CBF">
            <w:pPr>
              <w:pStyle w:val="ChapterAuthor"/>
            </w:pPr>
            <w:r w:rsidRPr="00247AB7">
              <w:t xml:space="preserve">Randy Connolly </w:t>
            </w:r>
            <w:r w:rsidRPr="00247AB7">
              <w:rPr>
                <w:color w:val="FFFFFF"/>
              </w:rPr>
              <w:t>and</w:t>
            </w:r>
            <w:r w:rsidRPr="00247AB7">
              <w:t xml:space="preserve"> Ricardo Hoar</w:t>
            </w:r>
          </w:p>
          <w:p w14:paraId="2D17816B" w14:textId="77777777" w:rsidR="002922A2" w:rsidRPr="004510ED" w:rsidRDefault="002922A2" w:rsidP="00B05CBF"/>
        </w:tc>
      </w:tr>
      <w:tr w:rsidR="002922A2" w:rsidRPr="005F7E37" w14:paraId="4D7BD6B3" w14:textId="77777777" w:rsidTr="00FE7491">
        <w:tc>
          <w:tcPr>
            <w:tcW w:w="9810" w:type="dxa"/>
            <w:shd w:val="clear" w:color="auto" w:fill="DCA806"/>
          </w:tcPr>
          <w:p w14:paraId="3CB5D3E1" w14:textId="77777777" w:rsidR="002922A2" w:rsidRDefault="002922A2" w:rsidP="00B05CBF"/>
          <w:p w14:paraId="268E31FC" w14:textId="77777777" w:rsidR="002922A2" w:rsidRDefault="002922A2" w:rsidP="00B05CBF">
            <w:pPr>
              <w:pStyle w:val="ChapterFinePrint"/>
            </w:pPr>
            <w:r w:rsidRPr="0025067A">
              <w:t xml:space="preserve">Textbook by Pearson </w:t>
            </w:r>
            <w:r w:rsidR="00DA5193">
              <w:br/>
            </w:r>
            <w:r w:rsidRPr="0025067A">
              <w:t>http://www.</w:t>
            </w:r>
            <w:r w:rsidR="00DA19E9">
              <w:t>funwebdev</w:t>
            </w:r>
            <w:r w:rsidRPr="0025067A">
              <w:t>.com</w:t>
            </w:r>
          </w:p>
          <w:p w14:paraId="67C2BFE7" w14:textId="77777777" w:rsidR="0093721B" w:rsidRDefault="0093721B" w:rsidP="0093721B">
            <w:pPr>
              <w:pStyle w:val="ChapterFinePrint"/>
            </w:pPr>
          </w:p>
          <w:p w14:paraId="32685647" w14:textId="69C43FFA" w:rsidR="0093721B" w:rsidRDefault="0093721B" w:rsidP="0093721B">
            <w:pPr>
              <w:pStyle w:val="ChapterFinePrint"/>
            </w:pPr>
            <w:r>
              <w:t xml:space="preserve">Date Last Revised: </w:t>
            </w:r>
            <w:r w:rsidR="00AB37E2">
              <w:t>May 2</w:t>
            </w:r>
            <w:r w:rsidR="00D7350D">
              <w:t>6</w:t>
            </w:r>
            <w:bookmarkStart w:id="0" w:name="_GoBack"/>
            <w:bookmarkEnd w:id="0"/>
            <w:r>
              <w:t>, 2017</w:t>
            </w:r>
          </w:p>
          <w:p w14:paraId="40D2AB5D" w14:textId="77777777" w:rsidR="0093721B" w:rsidRDefault="0093721B" w:rsidP="0093721B">
            <w:pPr>
              <w:pStyle w:val="ChapterFinePrint"/>
              <w:ind w:left="0"/>
            </w:pPr>
          </w:p>
          <w:p w14:paraId="382062D2" w14:textId="77777777" w:rsidR="002922A2" w:rsidRDefault="002922A2" w:rsidP="00B05CBF">
            <w:pPr>
              <w:pStyle w:val="ChapterFinePrint"/>
            </w:pPr>
          </w:p>
        </w:tc>
      </w:tr>
    </w:tbl>
    <w:p w14:paraId="22E864A6" w14:textId="77777777" w:rsidR="00DA5193" w:rsidRPr="00701CD8" w:rsidRDefault="00DA5193" w:rsidP="00701CD8">
      <w:pPr>
        <w:pStyle w:val="BodyMain"/>
      </w:pPr>
      <w:r>
        <w:br w:type="page"/>
      </w:r>
    </w:p>
    <w:p w14:paraId="486A030E" w14:textId="4A9A13E4" w:rsidR="00FA12C6" w:rsidRDefault="002B33B2">
      <w:pPr>
        <w:pStyle w:val="Heading2"/>
      </w:pPr>
      <w:r>
        <w:lastRenderedPageBreak/>
        <w:t>Client-Side State</w:t>
      </w:r>
      <w:r w:rsidR="004D5CDB">
        <w:t xml:space="preserve"> </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0370C11C" w14:textId="77777777" w:rsidTr="00B05CBF">
        <w:trPr>
          <w:gridBefore w:val="1"/>
          <w:wBefore w:w="450" w:type="dxa"/>
        </w:trPr>
        <w:tc>
          <w:tcPr>
            <w:tcW w:w="7650" w:type="dxa"/>
            <w:tcBorders>
              <w:bottom w:val="single" w:sz="4" w:space="0" w:color="000080"/>
            </w:tcBorders>
            <w:shd w:val="clear" w:color="auto" w:fill="404040"/>
          </w:tcPr>
          <w:p w14:paraId="26040641" w14:textId="77777777" w:rsidR="00FA12C6" w:rsidRDefault="00FA12C6" w:rsidP="00E95411">
            <w:pPr>
              <w:pStyle w:val="TableStepHead"/>
            </w:pPr>
            <w:r>
              <w:br w:type="page"/>
              <w:t xml:space="preserve"> Preparing Directories</w:t>
            </w:r>
          </w:p>
        </w:tc>
      </w:tr>
      <w:tr w:rsidR="00FA12C6" w14:paraId="70F58B1A" w14:textId="77777777">
        <w:tc>
          <w:tcPr>
            <w:tcW w:w="450" w:type="dxa"/>
            <w:tcBorders>
              <w:right w:val="nil"/>
            </w:tcBorders>
          </w:tcPr>
          <w:p w14:paraId="17AD0C51" w14:textId="77777777" w:rsidR="00FA12C6" w:rsidRDefault="00857E8C">
            <w:pPr>
              <w:pStyle w:val="TableNumber"/>
            </w:pPr>
            <w:r>
              <w:t>1</w:t>
            </w:r>
          </w:p>
        </w:tc>
        <w:tc>
          <w:tcPr>
            <w:tcW w:w="7650" w:type="dxa"/>
            <w:tcBorders>
              <w:top w:val="nil"/>
              <w:left w:val="nil"/>
              <w:bottom w:val="nil"/>
            </w:tcBorders>
          </w:tcPr>
          <w:p w14:paraId="64BE3B4B" w14:textId="77777777" w:rsidR="00FA12C6" w:rsidRDefault="00FA12C6" w:rsidP="00740A25">
            <w:pPr>
              <w:pStyle w:val="TableText"/>
            </w:pPr>
            <w:r>
              <w:t xml:space="preserve">If you haven’t done so already, create a folder in your personal drive </w:t>
            </w:r>
            <w:r w:rsidR="00740A25">
              <w:t>for all the labs for this book</w:t>
            </w:r>
            <w:r>
              <w:t>.</w:t>
            </w:r>
          </w:p>
        </w:tc>
      </w:tr>
      <w:tr w:rsidR="00FA12C6" w14:paraId="44D7E77C" w14:textId="77777777">
        <w:tc>
          <w:tcPr>
            <w:tcW w:w="450" w:type="dxa"/>
            <w:tcBorders>
              <w:right w:val="nil"/>
            </w:tcBorders>
          </w:tcPr>
          <w:p w14:paraId="16E66301" w14:textId="77777777" w:rsidR="00FA12C6" w:rsidRDefault="00857E8C">
            <w:pPr>
              <w:pStyle w:val="TableNumber"/>
            </w:pPr>
            <w:r>
              <w:t>2</w:t>
            </w:r>
          </w:p>
        </w:tc>
        <w:tc>
          <w:tcPr>
            <w:tcW w:w="7650" w:type="dxa"/>
            <w:tcBorders>
              <w:top w:val="nil"/>
              <w:left w:val="nil"/>
            </w:tcBorders>
          </w:tcPr>
          <w:p w14:paraId="1F70C8E6" w14:textId="413FAA82" w:rsidR="00FA12C6" w:rsidRDefault="00FA12C6" w:rsidP="0093721B">
            <w:pPr>
              <w:pStyle w:val="TableText"/>
            </w:pPr>
            <w:r>
              <w:t>From the</w:t>
            </w:r>
            <w:r w:rsidR="00857E8C">
              <w:t xml:space="preserve"> main</w:t>
            </w:r>
            <w:r>
              <w:t xml:space="preserve"> </w:t>
            </w:r>
            <w:r w:rsidRPr="00857E8C">
              <w:rPr>
                <w:rStyle w:val="CodeChar"/>
              </w:rPr>
              <w:t>labs</w:t>
            </w:r>
            <w:r>
              <w:t xml:space="preserve"> folder </w:t>
            </w:r>
            <w:r w:rsidR="00857E8C">
              <w:t xml:space="preserve">(either downloaded from the textbook’s web site using </w:t>
            </w:r>
            <w:r w:rsidR="00B81998">
              <w:t xml:space="preserve">the </w:t>
            </w:r>
            <w:r w:rsidR="00857E8C">
              <w:t xml:space="preserve">code provided with </w:t>
            </w:r>
            <w:r w:rsidR="00B81998">
              <w:t>the text</w:t>
            </w:r>
            <w:r w:rsidR="00857E8C">
              <w:t>book or in a common location provided by your instructor)</w:t>
            </w:r>
            <w:r>
              <w:t xml:space="preserve">, copy the folder titled </w:t>
            </w:r>
            <w:r w:rsidR="00DD6AA9">
              <w:rPr>
                <w:rStyle w:val="CodeChar"/>
              </w:rPr>
              <w:t>lab</w:t>
            </w:r>
            <w:r w:rsidR="0093721B">
              <w:rPr>
                <w:rStyle w:val="CodeChar"/>
              </w:rPr>
              <w:t>16</w:t>
            </w:r>
            <w:r>
              <w:rPr>
                <w:rStyle w:val="inline"/>
              </w:rPr>
              <w:t xml:space="preserve"> </w:t>
            </w:r>
            <w:r>
              <w:t xml:space="preserve">to your course folder created in step </w:t>
            </w:r>
            <w:r w:rsidR="00857E8C">
              <w:t>one</w:t>
            </w:r>
            <w:r>
              <w:t>.</w:t>
            </w:r>
          </w:p>
        </w:tc>
      </w:tr>
    </w:tbl>
    <w:p w14:paraId="29D86846" w14:textId="75ED5173" w:rsidR="00130841" w:rsidRDefault="00111A95" w:rsidP="00130841">
      <w:pPr>
        <w:pStyle w:val="BodyMainSpaceAbove"/>
      </w:pPr>
      <w:r>
        <w:t>This lab walks you through several techniques that let you manage state in web applications. Without cookies, sessions, or other mechanisms sent through HTTP headers, a web server couldn't easily differentiate two users (especially behind the same IP address).</w:t>
      </w:r>
    </w:p>
    <w:p w14:paraId="78875E07" w14:textId="079CBCDE" w:rsidR="00EB79F1" w:rsidRPr="00EB79F1" w:rsidRDefault="00697C9E" w:rsidP="00EB79F1">
      <w:pPr>
        <w:pStyle w:val="BodyMain"/>
      </w:pPr>
      <w:r>
        <w:t xml:space="preserve">This lab makes use of a simple MySQL database in many examples to facilitate working with cookies and sessions. </w:t>
      </w:r>
      <w:r w:rsidR="0093721B">
        <w:t>It assumes you have already completed the lab and</w:t>
      </w:r>
      <w:r>
        <w:t xml:space="preserve"> exercises </w:t>
      </w:r>
      <w:r w:rsidR="0093721B">
        <w:t>for chapter 14.</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1F3C221D" w14:textId="77777777" w:rsidTr="00B05CBF">
        <w:trPr>
          <w:gridBefore w:val="1"/>
          <w:wBefore w:w="450" w:type="dxa"/>
        </w:trPr>
        <w:tc>
          <w:tcPr>
            <w:tcW w:w="7650" w:type="dxa"/>
            <w:tcBorders>
              <w:bottom w:val="single" w:sz="4" w:space="0" w:color="000080"/>
            </w:tcBorders>
            <w:shd w:val="clear" w:color="auto" w:fill="404040"/>
          </w:tcPr>
          <w:p w14:paraId="6E25124E" w14:textId="5F5A8002" w:rsidR="00FA12C6" w:rsidRDefault="00FA12C6" w:rsidP="005A6918">
            <w:pPr>
              <w:pStyle w:val="TableStepHead"/>
            </w:pPr>
            <w:r>
              <w:br w:type="page"/>
            </w:r>
            <w:r w:rsidR="0093721B">
              <w:rPr>
                <w:rStyle w:val="TableHeadingChar"/>
              </w:rPr>
              <w:t>Exercise 16.</w:t>
            </w:r>
            <w:r w:rsidR="008948F9" w:rsidRPr="00F07AA1">
              <w:rPr>
                <w:rStyle w:val="TableHeadingChar"/>
              </w:rPr>
              <w:fldChar w:fldCharType="begin"/>
            </w:r>
            <w:r w:rsidRPr="00F07AA1">
              <w:rPr>
                <w:rStyle w:val="TableHeadingChar"/>
              </w:rPr>
              <w:instrText xml:space="preserve"> AUTONUMLGL \e </w:instrText>
            </w:r>
            <w:r w:rsidR="008948F9" w:rsidRPr="00F07AA1">
              <w:rPr>
                <w:rStyle w:val="TableHeadingChar"/>
              </w:rPr>
              <w:fldChar w:fldCharType="end"/>
            </w:r>
            <w:r>
              <w:t xml:space="preserve">  — </w:t>
            </w:r>
            <w:r w:rsidR="005A6918">
              <w:t>Using Cookies</w:t>
            </w:r>
          </w:p>
        </w:tc>
      </w:tr>
      <w:tr w:rsidR="00682393" w14:paraId="72EC7815" w14:textId="77777777" w:rsidTr="00F31EE8">
        <w:tc>
          <w:tcPr>
            <w:tcW w:w="450" w:type="dxa"/>
            <w:tcBorders>
              <w:top w:val="nil"/>
              <w:left w:val="nil"/>
              <w:bottom w:val="nil"/>
              <w:right w:val="nil"/>
            </w:tcBorders>
          </w:tcPr>
          <w:p w14:paraId="60F57C0A" w14:textId="77777777" w:rsidR="00682393" w:rsidRDefault="00682393" w:rsidP="00FB0636">
            <w:pPr>
              <w:pStyle w:val="TableNumber"/>
            </w:pPr>
            <w:r>
              <w:t>1</w:t>
            </w:r>
          </w:p>
        </w:tc>
        <w:tc>
          <w:tcPr>
            <w:tcW w:w="7650" w:type="dxa"/>
            <w:tcBorders>
              <w:top w:val="nil"/>
              <w:left w:val="nil"/>
              <w:bottom w:val="nil"/>
              <w:right w:val="nil"/>
            </w:tcBorders>
          </w:tcPr>
          <w:p w14:paraId="44A46CBD" w14:textId="6CB46668" w:rsidR="00697C9E" w:rsidRDefault="00697C9E" w:rsidP="008C165C">
            <w:pPr>
              <w:pStyle w:val="TableText"/>
            </w:pPr>
            <w:r>
              <w:t xml:space="preserve">Execute the database commands in </w:t>
            </w:r>
            <w:r w:rsidR="008C165C">
              <w:rPr>
                <w:rStyle w:val="MarginNote-URL"/>
              </w:rPr>
              <w:t>lab16</w:t>
            </w:r>
            <w:r w:rsidR="008C165C" w:rsidRPr="002508DA">
              <w:rPr>
                <w:rStyle w:val="MarginNote-URL"/>
              </w:rPr>
              <w:t>-exercise01.</w:t>
            </w:r>
            <w:r w:rsidR="008C165C">
              <w:rPr>
                <w:rStyle w:val="MarginNote-URL"/>
              </w:rPr>
              <w:t>sql</w:t>
            </w:r>
            <w:r>
              <w:rPr>
                <w:rStyle w:val="CodeChar"/>
              </w:rPr>
              <w:t xml:space="preserve">. </w:t>
            </w:r>
            <w:r w:rsidR="00EC3FE8" w:rsidRPr="00EC3FE8">
              <w:t>This will create tables to store user credentials.</w:t>
            </w:r>
            <w:r w:rsidR="00C47E3D">
              <w:t>You may have already created this database in the lab for Chapter 14</w:t>
            </w:r>
            <w:r>
              <w:t>.</w:t>
            </w:r>
          </w:p>
        </w:tc>
      </w:tr>
      <w:tr w:rsidR="00697C9E" w14:paraId="15F63018" w14:textId="77777777" w:rsidTr="00F31EE8">
        <w:trPr>
          <w:trHeight w:val="327"/>
        </w:trPr>
        <w:tc>
          <w:tcPr>
            <w:tcW w:w="450" w:type="dxa"/>
            <w:tcBorders>
              <w:top w:val="nil"/>
              <w:left w:val="nil"/>
              <w:bottom w:val="nil"/>
              <w:right w:val="nil"/>
            </w:tcBorders>
          </w:tcPr>
          <w:p w14:paraId="74C7AD45" w14:textId="0ED4855D" w:rsidR="00697C9E" w:rsidRDefault="00697C9E" w:rsidP="00FB0636">
            <w:pPr>
              <w:pStyle w:val="TableNumber"/>
            </w:pPr>
            <w:r>
              <w:t>2</w:t>
            </w:r>
          </w:p>
        </w:tc>
        <w:tc>
          <w:tcPr>
            <w:tcW w:w="7650" w:type="dxa"/>
            <w:tcBorders>
              <w:top w:val="nil"/>
              <w:left w:val="nil"/>
              <w:bottom w:val="nil"/>
              <w:right w:val="nil"/>
            </w:tcBorders>
          </w:tcPr>
          <w:p w14:paraId="2B4F22C9" w14:textId="41306E17" w:rsidR="00697C9E" w:rsidRDefault="00697C9E" w:rsidP="009E64AF">
            <w:pPr>
              <w:pStyle w:val="TableText"/>
            </w:pPr>
            <w:r>
              <w:t xml:space="preserve">Open, examine, and test </w:t>
            </w:r>
            <w:r w:rsidR="0093721B">
              <w:rPr>
                <w:rStyle w:val="MarginNote-URL"/>
              </w:rPr>
              <w:t>lab16</w:t>
            </w:r>
            <w:r w:rsidRPr="002508DA">
              <w:rPr>
                <w:rStyle w:val="MarginNote-URL"/>
              </w:rPr>
              <w:t>-exercise01.</w:t>
            </w:r>
            <w:r w:rsidR="002508DA" w:rsidRPr="002508DA">
              <w:rPr>
                <w:rStyle w:val="MarginNote-URL"/>
              </w:rPr>
              <w:t>php</w:t>
            </w:r>
            <w:r>
              <w:t>. You will see a webpage containing a single login form. The page is also configured to co</w:t>
            </w:r>
            <w:r w:rsidR="002508DA">
              <w:t>nnect to the</w:t>
            </w:r>
            <w:r>
              <w:t xml:space="preserve"> database you just created.</w:t>
            </w:r>
            <w:r w:rsidR="002379CE">
              <w:t xml:space="preserve">  </w:t>
            </w:r>
            <w:r>
              <w:t>If you try to enter information</w:t>
            </w:r>
            <w:r w:rsidR="002508DA">
              <w:t xml:space="preserve"> and submit</w:t>
            </w:r>
            <w:r>
              <w:t>, the form is posted but no action is taken (aside from saying "</w:t>
            </w:r>
            <w:r w:rsidR="009E64AF">
              <w:t>Login attempted</w:t>
            </w:r>
            <w:r>
              <w:t>"</w:t>
            </w:r>
            <w:r w:rsidR="002508DA">
              <w:t>)</w:t>
            </w:r>
            <w:r>
              <w:t>.</w:t>
            </w:r>
          </w:p>
        </w:tc>
      </w:tr>
      <w:tr w:rsidR="00697C9E" w14:paraId="687128E4" w14:textId="77777777" w:rsidTr="00F31EE8">
        <w:trPr>
          <w:trHeight w:val="326"/>
        </w:trPr>
        <w:tc>
          <w:tcPr>
            <w:tcW w:w="450" w:type="dxa"/>
            <w:tcBorders>
              <w:top w:val="nil"/>
              <w:left w:val="nil"/>
              <w:bottom w:val="nil"/>
              <w:right w:val="nil"/>
            </w:tcBorders>
          </w:tcPr>
          <w:p w14:paraId="246A895E" w14:textId="0E7AC783" w:rsidR="00697C9E" w:rsidRDefault="00697C9E" w:rsidP="00FB0636">
            <w:pPr>
              <w:pStyle w:val="TableNumber"/>
            </w:pPr>
            <w:r>
              <w:t>3</w:t>
            </w:r>
          </w:p>
        </w:tc>
        <w:tc>
          <w:tcPr>
            <w:tcW w:w="7650" w:type="dxa"/>
            <w:tcBorders>
              <w:top w:val="nil"/>
              <w:left w:val="nil"/>
              <w:bottom w:val="nil"/>
              <w:right w:val="nil"/>
            </w:tcBorders>
          </w:tcPr>
          <w:p w14:paraId="0BB0E8F1" w14:textId="062E365F" w:rsidR="00697C9E" w:rsidRDefault="00697C9E" w:rsidP="002508DA">
            <w:pPr>
              <w:pStyle w:val="TableText"/>
            </w:pPr>
            <w:r>
              <w:t xml:space="preserve">Add </w:t>
            </w:r>
            <w:r w:rsidR="002379CE">
              <w:t>a function</w:t>
            </w:r>
            <w:r>
              <w:t xml:space="preserve"> to </w:t>
            </w:r>
            <w:r w:rsidR="002508DA">
              <w:t xml:space="preserve">check the posted credentials against the credentials stored in the database. If the user was successful, output a welcome message, otherwise output an error </w:t>
            </w:r>
            <w:r w:rsidR="009E64AF">
              <w:t xml:space="preserve">message with the form </w:t>
            </w:r>
            <w:r w:rsidR="002508DA">
              <w:t>using</w:t>
            </w:r>
            <w:r w:rsidR="009E64AF">
              <w:t xml:space="preserve"> </w:t>
            </w:r>
            <w:r w:rsidR="002508DA">
              <w:t>code like:</w:t>
            </w:r>
          </w:p>
          <w:p w14:paraId="14983F25" w14:textId="77777777" w:rsidR="002379CE" w:rsidRDefault="002379CE" w:rsidP="002508DA">
            <w:pPr>
              <w:pStyle w:val="TableText"/>
            </w:pPr>
          </w:p>
          <w:p w14:paraId="0098B9F5" w14:textId="77777777" w:rsidR="002379CE" w:rsidRDefault="002379CE" w:rsidP="002379CE">
            <w:pPr>
              <w:pStyle w:val="Code"/>
            </w:pPr>
            <w:r>
              <w:t>function validLogin(){</w:t>
            </w:r>
          </w:p>
          <w:p w14:paraId="7E22A83E" w14:textId="77777777" w:rsidR="002379CE" w:rsidRDefault="002379CE" w:rsidP="002379CE">
            <w:pPr>
              <w:pStyle w:val="Code"/>
            </w:pPr>
            <w:r>
              <w:t xml:space="preserve">   $pdo = new PDO(DBCONNSTRING,DBUSER,DBPASS);</w:t>
            </w:r>
          </w:p>
          <w:p w14:paraId="129D543B" w14:textId="77777777" w:rsidR="002379CE" w:rsidRDefault="002379CE" w:rsidP="002379CE">
            <w:pPr>
              <w:pStyle w:val="Code"/>
            </w:pPr>
            <w:r>
              <w:t xml:space="preserve">   //very simple (and insecure) check of valuid credentials.</w:t>
            </w:r>
          </w:p>
          <w:p w14:paraId="38B50445" w14:textId="77777777" w:rsidR="002379CE" w:rsidRDefault="002379CE" w:rsidP="002379CE">
            <w:pPr>
              <w:pStyle w:val="Code"/>
            </w:pPr>
            <w:r>
              <w:t xml:space="preserve">   $sql = "SELECT * FROM Credentials WHERE Username=:user and Password=:pass";</w:t>
            </w:r>
          </w:p>
          <w:p w14:paraId="1371A4AF" w14:textId="77777777" w:rsidR="002379CE" w:rsidRDefault="002379CE" w:rsidP="002379CE">
            <w:pPr>
              <w:pStyle w:val="Code"/>
            </w:pPr>
            <w:r>
              <w:t xml:space="preserve">   $statement = $pdo-&gt;prepare($sql);</w:t>
            </w:r>
          </w:p>
          <w:p w14:paraId="09C78A58" w14:textId="77777777" w:rsidR="002379CE" w:rsidRDefault="002379CE" w:rsidP="002379CE">
            <w:pPr>
              <w:pStyle w:val="Code"/>
            </w:pPr>
            <w:r>
              <w:t xml:space="preserve">   $statement-&gt;bindValue(':user',$_POST['username']);</w:t>
            </w:r>
          </w:p>
          <w:p w14:paraId="4713115C" w14:textId="77777777" w:rsidR="002379CE" w:rsidRDefault="002379CE" w:rsidP="002379CE">
            <w:pPr>
              <w:pStyle w:val="Code"/>
            </w:pPr>
            <w:r>
              <w:t xml:space="preserve">   $statement-&gt;bindValue(':pass',$_POST['pword']);</w:t>
            </w:r>
          </w:p>
          <w:p w14:paraId="418DC386" w14:textId="77777777" w:rsidR="002379CE" w:rsidRDefault="002379CE" w:rsidP="002379CE">
            <w:pPr>
              <w:pStyle w:val="Code"/>
            </w:pPr>
            <w:r>
              <w:t xml:space="preserve">   $statement-&gt;execute();</w:t>
            </w:r>
          </w:p>
          <w:p w14:paraId="7692C1FE" w14:textId="77777777" w:rsidR="002379CE" w:rsidRDefault="002379CE" w:rsidP="002379CE">
            <w:pPr>
              <w:pStyle w:val="Code"/>
            </w:pPr>
            <w:r>
              <w:t xml:space="preserve">   if($statement-&gt;rowCount()&gt;0){</w:t>
            </w:r>
          </w:p>
          <w:p w14:paraId="77293710" w14:textId="77777777" w:rsidR="002379CE" w:rsidRDefault="002379CE" w:rsidP="002379CE">
            <w:pPr>
              <w:pStyle w:val="Code"/>
            </w:pPr>
            <w:r>
              <w:t xml:space="preserve">     return true;</w:t>
            </w:r>
          </w:p>
          <w:p w14:paraId="03326284" w14:textId="77777777" w:rsidR="002379CE" w:rsidRDefault="002379CE" w:rsidP="002379CE">
            <w:pPr>
              <w:pStyle w:val="Code"/>
            </w:pPr>
            <w:r>
              <w:t xml:space="preserve">   }</w:t>
            </w:r>
          </w:p>
          <w:p w14:paraId="3EFA259D" w14:textId="77777777" w:rsidR="002379CE" w:rsidRDefault="002379CE" w:rsidP="002379CE">
            <w:pPr>
              <w:pStyle w:val="Code"/>
            </w:pPr>
            <w:r>
              <w:t xml:space="preserve">   return false;</w:t>
            </w:r>
          </w:p>
          <w:p w14:paraId="1DE7E89A" w14:textId="77777777" w:rsidR="002379CE" w:rsidRDefault="002379CE" w:rsidP="002379CE">
            <w:pPr>
              <w:pStyle w:val="Code"/>
            </w:pPr>
            <w:r>
              <w:t>}</w:t>
            </w:r>
          </w:p>
          <w:p w14:paraId="64D32DFD" w14:textId="77777777" w:rsidR="002379CE" w:rsidRDefault="002379CE" w:rsidP="002379CE">
            <w:pPr>
              <w:pStyle w:val="Code"/>
            </w:pPr>
          </w:p>
          <w:p w14:paraId="2FBB2810" w14:textId="69603BEE" w:rsidR="002379CE" w:rsidRDefault="002379CE" w:rsidP="002379CE">
            <w:pPr>
              <w:pStyle w:val="TableText"/>
            </w:pPr>
            <w:r>
              <w:t>Now use this newly defined function in our main logic as follows:</w:t>
            </w:r>
          </w:p>
          <w:p w14:paraId="3D2588D0" w14:textId="77777777" w:rsidR="002379CE" w:rsidRDefault="002379CE" w:rsidP="002379CE">
            <w:pPr>
              <w:pStyle w:val="Code"/>
            </w:pPr>
          </w:p>
          <w:p w14:paraId="700968E2" w14:textId="77777777" w:rsidR="002379CE" w:rsidRDefault="002379CE" w:rsidP="002379CE">
            <w:pPr>
              <w:pStyle w:val="CodeBold"/>
            </w:pPr>
            <w:r>
              <w:t>$loggedIn=false;</w:t>
            </w:r>
          </w:p>
          <w:p w14:paraId="3409906D" w14:textId="77777777" w:rsidR="002379CE" w:rsidRDefault="002379CE" w:rsidP="002379CE">
            <w:pPr>
              <w:pStyle w:val="Code"/>
            </w:pPr>
          </w:p>
          <w:p w14:paraId="6DF675D8" w14:textId="2FD85508" w:rsidR="002379CE" w:rsidRDefault="002379CE" w:rsidP="002379CE">
            <w:pPr>
              <w:pStyle w:val="Code"/>
            </w:pPr>
            <w:r>
              <w:t>if ($_SERVER["REQUEST_METHOD"] == "POST") {</w:t>
            </w:r>
          </w:p>
          <w:p w14:paraId="2313CDEA" w14:textId="77777777" w:rsidR="002379CE" w:rsidRDefault="002379CE" w:rsidP="002379CE">
            <w:pPr>
              <w:pStyle w:val="CodeBold"/>
            </w:pPr>
            <w:r>
              <w:t xml:space="preserve">    if(validLogin()){</w:t>
            </w:r>
          </w:p>
          <w:p w14:paraId="49CF59F5" w14:textId="472F53D5" w:rsidR="002379CE" w:rsidRDefault="00647820" w:rsidP="002379CE">
            <w:pPr>
              <w:pStyle w:val="CodeBold"/>
            </w:pPr>
            <w:r>
              <w:t xml:space="preserve">      echo "Welcome ".$_POST['username'];</w:t>
            </w:r>
          </w:p>
          <w:p w14:paraId="32BADE93" w14:textId="3B24737E" w:rsidR="002379CE" w:rsidRDefault="002379CE" w:rsidP="002379CE">
            <w:pPr>
              <w:pStyle w:val="CodeBold"/>
            </w:pPr>
            <w:r>
              <w:tab/>
              <w:t xml:space="preserve">    $loggedIn=true;</w:t>
            </w:r>
          </w:p>
          <w:p w14:paraId="45F98DAF" w14:textId="72AB929D" w:rsidR="002379CE" w:rsidRDefault="002379CE" w:rsidP="002379CE">
            <w:pPr>
              <w:pStyle w:val="CodeBold"/>
            </w:pPr>
            <w:r>
              <w:t xml:space="preserve">    }</w:t>
            </w:r>
          </w:p>
          <w:p w14:paraId="11BD5C14" w14:textId="77777777" w:rsidR="002379CE" w:rsidRDefault="002379CE" w:rsidP="002379CE">
            <w:pPr>
              <w:pStyle w:val="CodeBold"/>
            </w:pPr>
            <w:r>
              <w:t xml:space="preserve">    else{</w:t>
            </w:r>
          </w:p>
          <w:p w14:paraId="28821527" w14:textId="77777777" w:rsidR="002379CE" w:rsidRDefault="002379CE" w:rsidP="002379CE">
            <w:pPr>
              <w:pStyle w:val="CodeBold"/>
            </w:pPr>
            <w:r>
              <w:t xml:space="preserve">       echo "login unsuccessful";</w:t>
            </w:r>
          </w:p>
          <w:p w14:paraId="7653BFFA" w14:textId="77777777" w:rsidR="002379CE" w:rsidRDefault="002379CE" w:rsidP="002379CE">
            <w:pPr>
              <w:pStyle w:val="CodeBold"/>
            </w:pPr>
            <w:r>
              <w:t xml:space="preserve">    }</w:t>
            </w:r>
          </w:p>
          <w:p w14:paraId="373E040D" w14:textId="05F8D648" w:rsidR="002379CE" w:rsidRDefault="002379CE" w:rsidP="002379CE">
            <w:pPr>
              <w:pStyle w:val="Code"/>
            </w:pPr>
            <w:r>
              <w:t>}</w:t>
            </w:r>
          </w:p>
          <w:p w14:paraId="612E2B5B" w14:textId="22AEED79" w:rsidR="002379CE" w:rsidRDefault="002379CE" w:rsidP="002379CE">
            <w:pPr>
              <w:pStyle w:val="Code"/>
            </w:pPr>
            <w:r>
              <w:t>else{</w:t>
            </w:r>
          </w:p>
          <w:p w14:paraId="43422A95" w14:textId="77777777" w:rsidR="002379CE" w:rsidRDefault="002379CE" w:rsidP="002379CE">
            <w:pPr>
              <w:pStyle w:val="Code"/>
            </w:pPr>
            <w:r>
              <w:t xml:space="preserve">        echo "No Post detected";</w:t>
            </w:r>
          </w:p>
          <w:p w14:paraId="2BE81791" w14:textId="3D229499" w:rsidR="002379CE" w:rsidRDefault="002379CE" w:rsidP="002379CE">
            <w:pPr>
              <w:pStyle w:val="Code"/>
            </w:pPr>
            <w:r>
              <w:t>}</w:t>
            </w:r>
          </w:p>
          <w:p w14:paraId="006F7654" w14:textId="77777777" w:rsidR="002379CE" w:rsidRDefault="002379CE" w:rsidP="002379CE">
            <w:pPr>
              <w:pStyle w:val="Code"/>
            </w:pPr>
          </w:p>
          <w:p w14:paraId="4F1B27EA" w14:textId="79443573" w:rsidR="002379CE" w:rsidRDefault="002379CE" w:rsidP="002379CE">
            <w:pPr>
              <w:pStyle w:val="TableText"/>
            </w:pPr>
            <w:r>
              <w:t>Finally, where we used to echo the form out, we can conditionally echo it only when no one is logged in</w:t>
            </w:r>
          </w:p>
          <w:p w14:paraId="75B8EF92" w14:textId="77777777" w:rsidR="002379CE" w:rsidRDefault="002379CE" w:rsidP="002379CE">
            <w:pPr>
              <w:pStyle w:val="Code"/>
            </w:pPr>
          </w:p>
          <w:p w14:paraId="4F0FF8C9" w14:textId="77777777" w:rsidR="002379CE" w:rsidRDefault="002379CE" w:rsidP="002379CE">
            <w:pPr>
              <w:pStyle w:val="Code"/>
            </w:pPr>
            <w:r>
              <w:t>if(!$loggedIn){</w:t>
            </w:r>
          </w:p>
          <w:p w14:paraId="32C81DAC" w14:textId="77777777" w:rsidR="002379CE" w:rsidRDefault="002379CE" w:rsidP="002379CE">
            <w:pPr>
              <w:pStyle w:val="Code"/>
            </w:pPr>
            <w:r>
              <w:t xml:space="preserve">   echo getLoginForm();</w:t>
            </w:r>
          </w:p>
          <w:p w14:paraId="4227237B" w14:textId="77777777" w:rsidR="002379CE" w:rsidRDefault="002379CE" w:rsidP="002379CE">
            <w:pPr>
              <w:pStyle w:val="Code"/>
            </w:pPr>
            <w:r>
              <w:t>}</w:t>
            </w:r>
          </w:p>
          <w:p w14:paraId="7288F0E9" w14:textId="77777777" w:rsidR="002379CE" w:rsidRDefault="002379CE" w:rsidP="002379CE">
            <w:pPr>
              <w:pStyle w:val="Code"/>
            </w:pPr>
            <w:r>
              <w:t>else{</w:t>
            </w:r>
          </w:p>
          <w:p w14:paraId="0A8F0293" w14:textId="0D008D8F" w:rsidR="002379CE" w:rsidRDefault="002379CE" w:rsidP="002379CE">
            <w:pPr>
              <w:pStyle w:val="Code"/>
            </w:pPr>
            <w:r>
              <w:t xml:space="preserve">   echo "This is some content";</w:t>
            </w:r>
          </w:p>
          <w:p w14:paraId="52CB98F7" w14:textId="2B62727B" w:rsidR="002379CE" w:rsidRDefault="002379CE" w:rsidP="002379CE">
            <w:pPr>
              <w:pStyle w:val="Code"/>
            </w:pPr>
            <w:r>
              <w:t>}</w:t>
            </w:r>
          </w:p>
          <w:p w14:paraId="2624AF98" w14:textId="39982C4A" w:rsidR="002379CE" w:rsidRDefault="002379CE" w:rsidP="002379CE">
            <w:pPr>
              <w:pStyle w:val="Code"/>
            </w:pPr>
          </w:p>
        </w:tc>
      </w:tr>
      <w:tr w:rsidR="00697C9E" w14:paraId="020149AF" w14:textId="77777777" w:rsidTr="00F31EE8">
        <w:trPr>
          <w:trHeight w:val="326"/>
        </w:trPr>
        <w:tc>
          <w:tcPr>
            <w:tcW w:w="450" w:type="dxa"/>
            <w:tcBorders>
              <w:top w:val="nil"/>
              <w:left w:val="nil"/>
              <w:bottom w:val="nil"/>
              <w:right w:val="nil"/>
            </w:tcBorders>
          </w:tcPr>
          <w:p w14:paraId="583AA864" w14:textId="5FD72D13" w:rsidR="00697C9E" w:rsidRDefault="00697C9E" w:rsidP="00FB0636">
            <w:pPr>
              <w:pStyle w:val="TableNumber"/>
            </w:pPr>
            <w:r>
              <w:lastRenderedPageBreak/>
              <w:t>4</w:t>
            </w:r>
          </w:p>
        </w:tc>
        <w:tc>
          <w:tcPr>
            <w:tcW w:w="7650" w:type="dxa"/>
            <w:tcBorders>
              <w:top w:val="nil"/>
              <w:left w:val="nil"/>
              <w:bottom w:val="nil"/>
              <w:right w:val="nil"/>
            </w:tcBorders>
          </w:tcPr>
          <w:p w14:paraId="0F529CDA" w14:textId="3162ECC0" w:rsidR="00697C9E" w:rsidRDefault="00EE62DF" w:rsidP="00697C9E">
            <w:pPr>
              <w:pStyle w:val="TableText"/>
            </w:pPr>
            <w:r>
              <w:t>Once</w:t>
            </w:r>
            <w:r w:rsidR="002508DA">
              <w:t xml:space="preserve"> you log in </w:t>
            </w:r>
            <w:r>
              <w:t>successfully</w:t>
            </w:r>
            <w:r w:rsidR="002508DA">
              <w:t>,</w:t>
            </w:r>
            <w:r>
              <w:t xml:space="preserve"> you will see the welcome message, but if you refresh the URL the script will not remember your successful login, and you will be prompted to login again. This is because</w:t>
            </w:r>
            <w:r w:rsidR="002508DA">
              <w:t xml:space="preserve"> HTTP has no state,</w:t>
            </w:r>
          </w:p>
          <w:p w14:paraId="62DE56C6" w14:textId="4916D847" w:rsidR="002508DA" w:rsidRDefault="002508DA" w:rsidP="00697C9E">
            <w:pPr>
              <w:pStyle w:val="TableText"/>
            </w:pPr>
            <w:r>
              <w:t>We will now use cookies, so that when user logs in successfully, their credentials are stored in a cookie, and that cookie is subsequently examined for a valid logged in user. Where the user is authenticated correctly you add</w:t>
            </w:r>
            <w:r w:rsidR="00EE62DF">
              <w:t xml:space="preserve"> code to set the cookie</w:t>
            </w:r>
            <w:r>
              <w:t>:</w:t>
            </w:r>
          </w:p>
          <w:p w14:paraId="0848E0CF" w14:textId="77777777" w:rsidR="003A6C5B" w:rsidRDefault="003A6C5B" w:rsidP="00697C9E">
            <w:pPr>
              <w:pStyle w:val="TableText"/>
            </w:pPr>
          </w:p>
          <w:p w14:paraId="21277F05" w14:textId="77777777" w:rsidR="003A6C5B" w:rsidRDefault="003A6C5B" w:rsidP="003A6C5B">
            <w:pPr>
              <w:pStyle w:val="Code"/>
            </w:pPr>
            <w:r>
              <w:t>if(validLogin()){</w:t>
            </w:r>
          </w:p>
          <w:p w14:paraId="0340A535" w14:textId="77777777" w:rsidR="003A6C5B" w:rsidRDefault="003A6C5B" w:rsidP="003A6C5B">
            <w:pPr>
              <w:pStyle w:val="Code"/>
            </w:pPr>
            <w:r>
              <w:t xml:space="preserve">        echo "Welcome ".$_POST['username'];</w:t>
            </w:r>
          </w:p>
          <w:p w14:paraId="620E932E" w14:textId="77777777" w:rsidR="003A6C5B" w:rsidRDefault="003A6C5B" w:rsidP="00647820">
            <w:pPr>
              <w:pStyle w:val="CodeComment"/>
            </w:pPr>
            <w:r>
              <w:t xml:space="preserve">        // add 1 day to the current time for expiry time</w:t>
            </w:r>
          </w:p>
          <w:p w14:paraId="4FFE326B" w14:textId="012F588B" w:rsidR="003A6C5B" w:rsidRDefault="003A6C5B" w:rsidP="00647820">
            <w:pPr>
              <w:pStyle w:val="CodeBold"/>
            </w:pPr>
            <w:r>
              <w:t xml:space="preserve">        $expiryTime = time()+60*60*24;</w:t>
            </w:r>
          </w:p>
          <w:p w14:paraId="65E111A7" w14:textId="77777777" w:rsidR="003A6C5B" w:rsidRDefault="003A6C5B" w:rsidP="00647820">
            <w:pPr>
              <w:pStyle w:val="CodeBold"/>
            </w:pPr>
            <w:r>
              <w:t xml:space="preserve">        setcookie("UserName", $_POST['username'], $expiryTime);</w:t>
            </w:r>
          </w:p>
          <w:p w14:paraId="6EE52C14" w14:textId="33958F7F" w:rsidR="003A6C5B" w:rsidRDefault="003A6C5B" w:rsidP="003A6C5B">
            <w:pPr>
              <w:pStyle w:val="Code"/>
            </w:pPr>
            <w:r>
              <w:t>}</w:t>
            </w:r>
          </w:p>
          <w:p w14:paraId="5D5ADDF1" w14:textId="0A9007EB" w:rsidR="002508DA" w:rsidRDefault="002508DA" w:rsidP="00697C9E">
            <w:pPr>
              <w:pStyle w:val="TableText"/>
            </w:pPr>
          </w:p>
        </w:tc>
      </w:tr>
      <w:tr w:rsidR="00697C9E" w14:paraId="35E48DB1" w14:textId="77777777" w:rsidTr="00F31EE8">
        <w:trPr>
          <w:trHeight w:val="326"/>
        </w:trPr>
        <w:tc>
          <w:tcPr>
            <w:tcW w:w="450" w:type="dxa"/>
            <w:tcBorders>
              <w:top w:val="nil"/>
              <w:left w:val="nil"/>
              <w:bottom w:val="nil"/>
              <w:right w:val="nil"/>
            </w:tcBorders>
          </w:tcPr>
          <w:p w14:paraId="06747DF8" w14:textId="64711FD0" w:rsidR="00697C9E" w:rsidRDefault="00697C9E" w:rsidP="00FB0636">
            <w:pPr>
              <w:pStyle w:val="TableNumber"/>
            </w:pPr>
            <w:r>
              <w:t>5</w:t>
            </w:r>
          </w:p>
        </w:tc>
        <w:tc>
          <w:tcPr>
            <w:tcW w:w="7650" w:type="dxa"/>
            <w:tcBorders>
              <w:top w:val="nil"/>
              <w:left w:val="nil"/>
              <w:bottom w:val="nil"/>
              <w:right w:val="nil"/>
            </w:tcBorders>
          </w:tcPr>
          <w:p w14:paraId="68BF8C5D" w14:textId="7DAFE911" w:rsidR="00697C9E" w:rsidRDefault="002508DA" w:rsidP="002508DA">
            <w:pPr>
              <w:pStyle w:val="TableText"/>
            </w:pPr>
            <w:r>
              <w:t>Now, before we even check for a POST we should consider whether a log</w:t>
            </w:r>
            <w:r w:rsidR="00647820">
              <w:t>ged in user has a good cookie. Modify your code to check for the presence of a cookie but after checking for the post.</w:t>
            </w:r>
          </w:p>
          <w:p w14:paraId="2009B156" w14:textId="77777777" w:rsidR="00647820" w:rsidRDefault="00647820" w:rsidP="002508DA">
            <w:pPr>
              <w:pStyle w:val="TableText"/>
            </w:pPr>
          </w:p>
          <w:p w14:paraId="23A62C26" w14:textId="77777777" w:rsidR="00647820" w:rsidRDefault="00647820" w:rsidP="00647820">
            <w:pPr>
              <w:pStyle w:val="Code"/>
            </w:pPr>
            <w:r>
              <w:t>if ($_SERVER["REQUEST_METHOD"] == "POST") {</w:t>
            </w:r>
          </w:p>
          <w:p w14:paraId="2E9E7777" w14:textId="25A0B17F" w:rsidR="00647820" w:rsidRDefault="00647820" w:rsidP="00647820">
            <w:pPr>
              <w:pStyle w:val="Code"/>
            </w:pPr>
            <w:r>
              <w:t xml:space="preserve">    if(validLogin()){</w:t>
            </w:r>
          </w:p>
          <w:p w14:paraId="1059CE33" w14:textId="77777777" w:rsidR="00647820" w:rsidRDefault="00647820" w:rsidP="00647820">
            <w:pPr>
              <w:pStyle w:val="Code"/>
            </w:pPr>
            <w:r>
              <w:t xml:space="preserve">        // add 1 day to the current time for expiry time</w:t>
            </w:r>
          </w:p>
          <w:p w14:paraId="4D58BFAE" w14:textId="20D81ACC" w:rsidR="00647820" w:rsidRDefault="00647820" w:rsidP="00647820">
            <w:pPr>
              <w:pStyle w:val="Code"/>
            </w:pPr>
            <w:r>
              <w:t xml:space="preserve">        $expiryTime = time()+60*60*24;</w:t>
            </w:r>
          </w:p>
          <w:p w14:paraId="60BE5285" w14:textId="77777777" w:rsidR="00647820" w:rsidRDefault="00647820" w:rsidP="00647820">
            <w:pPr>
              <w:pStyle w:val="Code"/>
            </w:pPr>
            <w:r>
              <w:lastRenderedPageBreak/>
              <w:t xml:space="preserve">        setcookie("Username", $_POST['username'], $expiryTime);</w:t>
            </w:r>
          </w:p>
          <w:p w14:paraId="0070B022" w14:textId="77777777" w:rsidR="00647820" w:rsidRDefault="00647820" w:rsidP="00647820">
            <w:pPr>
              <w:pStyle w:val="Code"/>
            </w:pPr>
            <w:r>
              <w:t xml:space="preserve">    }</w:t>
            </w:r>
          </w:p>
          <w:p w14:paraId="7E21A678" w14:textId="77777777" w:rsidR="00647820" w:rsidRDefault="00647820" w:rsidP="00647820">
            <w:pPr>
              <w:pStyle w:val="Code"/>
            </w:pPr>
            <w:r>
              <w:t xml:space="preserve">    else{</w:t>
            </w:r>
          </w:p>
          <w:p w14:paraId="6BFC4A8B" w14:textId="77777777" w:rsidR="00647820" w:rsidRDefault="00647820" w:rsidP="00647820">
            <w:pPr>
              <w:pStyle w:val="Code"/>
            </w:pPr>
            <w:r>
              <w:t xml:space="preserve">       echo "login unsuccessful";</w:t>
            </w:r>
          </w:p>
          <w:p w14:paraId="48C4B31A" w14:textId="77777777" w:rsidR="00647820" w:rsidRDefault="00647820" w:rsidP="00647820">
            <w:pPr>
              <w:pStyle w:val="Code"/>
            </w:pPr>
            <w:r>
              <w:t xml:space="preserve">    }</w:t>
            </w:r>
          </w:p>
          <w:p w14:paraId="3D17C8FB" w14:textId="77777777" w:rsidR="00647820" w:rsidRDefault="00647820" w:rsidP="00647820">
            <w:pPr>
              <w:pStyle w:val="Code"/>
            </w:pPr>
            <w:r>
              <w:t xml:space="preserve">   }</w:t>
            </w:r>
          </w:p>
          <w:p w14:paraId="54862B89" w14:textId="77777777" w:rsidR="00647820" w:rsidRDefault="00647820" w:rsidP="00647820">
            <w:pPr>
              <w:pStyle w:val="Code"/>
            </w:pPr>
          </w:p>
          <w:p w14:paraId="3A410541" w14:textId="77777777" w:rsidR="00647820" w:rsidRDefault="00647820" w:rsidP="00647820">
            <w:pPr>
              <w:pStyle w:val="CodeBold"/>
            </w:pPr>
            <w:r>
              <w:t xml:space="preserve">   if(isset($_COOKIE['Username'])){</w:t>
            </w:r>
          </w:p>
          <w:p w14:paraId="6B736A53" w14:textId="77777777" w:rsidR="00647820" w:rsidRDefault="00647820" w:rsidP="00647820">
            <w:pPr>
              <w:pStyle w:val="CodeBold"/>
            </w:pPr>
            <w:r>
              <w:t xml:space="preserve">        echo "Welcome ".$_COOKIE['Username'];</w:t>
            </w:r>
          </w:p>
          <w:p w14:paraId="45C2D894" w14:textId="77777777" w:rsidR="00647820" w:rsidRDefault="00647820" w:rsidP="00647820">
            <w:pPr>
              <w:pStyle w:val="CodeBold"/>
            </w:pPr>
            <w:r>
              <w:t xml:space="preserve">   }</w:t>
            </w:r>
          </w:p>
          <w:p w14:paraId="5EFB8B4B" w14:textId="77777777" w:rsidR="00647820" w:rsidRDefault="00647820" w:rsidP="00647820">
            <w:pPr>
              <w:pStyle w:val="Code"/>
            </w:pPr>
            <w:r>
              <w:t xml:space="preserve">   else{</w:t>
            </w:r>
          </w:p>
          <w:p w14:paraId="731B9ACE" w14:textId="77777777" w:rsidR="00647820" w:rsidRDefault="00647820" w:rsidP="00647820">
            <w:pPr>
              <w:pStyle w:val="Code"/>
            </w:pPr>
            <w:r>
              <w:t xml:space="preserve">        echo "No Post detected";</w:t>
            </w:r>
          </w:p>
          <w:p w14:paraId="050EB385" w14:textId="77777777" w:rsidR="00647820" w:rsidRDefault="00647820" w:rsidP="00647820">
            <w:pPr>
              <w:pStyle w:val="Code"/>
            </w:pPr>
            <w:r>
              <w:t xml:space="preserve">   }</w:t>
            </w:r>
          </w:p>
          <w:p w14:paraId="20C61846" w14:textId="2E56CF4B" w:rsidR="002508DA" w:rsidRDefault="00A407BC" w:rsidP="002508DA">
            <w:pPr>
              <w:pStyle w:val="TableText"/>
            </w:pPr>
            <w:r>
              <w:t>Similarly</w:t>
            </w:r>
            <w:r w:rsidR="00647820">
              <w:t xml:space="preserve">, chance </w:t>
            </w:r>
            <w:r>
              <w:t>y</w:t>
            </w:r>
            <w:r w:rsidR="00647820">
              <w:t>our logic to use the cookie to determine whether or not to display the form:</w:t>
            </w:r>
          </w:p>
          <w:p w14:paraId="57FACBA0" w14:textId="77777777" w:rsidR="00A407BC" w:rsidRDefault="00A407BC" w:rsidP="002508DA">
            <w:pPr>
              <w:pStyle w:val="TableText"/>
            </w:pPr>
          </w:p>
          <w:p w14:paraId="074D02A7" w14:textId="77777777" w:rsidR="00647820" w:rsidRDefault="00647820" w:rsidP="00647820">
            <w:pPr>
              <w:pStyle w:val="CodeBold"/>
            </w:pPr>
            <w:r>
              <w:t>if (!isset($_COOKIE['Username'])){</w:t>
            </w:r>
          </w:p>
          <w:p w14:paraId="306B847B" w14:textId="77777777" w:rsidR="00647820" w:rsidRDefault="00647820" w:rsidP="00647820">
            <w:pPr>
              <w:pStyle w:val="Code"/>
            </w:pPr>
            <w:r>
              <w:t xml:space="preserve">   echo getLoginForm();</w:t>
            </w:r>
          </w:p>
          <w:p w14:paraId="27C624EC" w14:textId="77777777" w:rsidR="00647820" w:rsidRDefault="00647820" w:rsidP="00647820">
            <w:pPr>
              <w:pStyle w:val="Code"/>
            </w:pPr>
            <w:r>
              <w:t>}</w:t>
            </w:r>
          </w:p>
          <w:p w14:paraId="77833B16" w14:textId="77777777" w:rsidR="00647820" w:rsidRDefault="00647820" w:rsidP="00647820">
            <w:pPr>
              <w:pStyle w:val="Code"/>
            </w:pPr>
            <w:r>
              <w:t>else{</w:t>
            </w:r>
          </w:p>
          <w:p w14:paraId="007EB488" w14:textId="77777777" w:rsidR="00647820" w:rsidRDefault="00647820" w:rsidP="00647820">
            <w:pPr>
              <w:pStyle w:val="Code"/>
            </w:pPr>
            <w:r>
              <w:t xml:space="preserve">   echo "This is some content";</w:t>
            </w:r>
          </w:p>
          <w:p w14:paraId="3E1139D6" w14:textId="17E06A80" w:rsidR="00647820" w:rsidRDefault="00647820" w:rsidP="00647820">
            <w:pPr>
              <w:pStyle w:val="Code"/>
            </w:pPr>
            <w:r>
              <w:t>}</w:t>
            </w:r>
          </w:p>
        </w:tc>
      </w:tr>
      <w:tr w:rsidR="00697C9E" w14:paraId="1F04E1AE" w14:textId="77777777" w:rsidTr="00F31EE8">
        <w:trPr>
          <w:trHeight w:val="326"/>
        </w:trPr>
        <w:tc>
          <w:tcPr>
            <w:tcW w:w="450" w:type="dxa"/>
            <w:tcBorders>
              <w:top w:val="nil"/>
              <w:left w:val="nil"/>
              <w:bottom w:val="nil"/>
              <w:right w:val="nil"/>
            </w:tcBorders>
          </w:tcPr>
          <w:p w14:paraId="1C1C8A62" w14:textId="6A9E05AD" w:rsidR="00697C9E" w:rsidRDefault="00697C9E" w:rsidP="00FB0636">
            <w:pPr>
              <w:pStyle w:val="TableNumber"/>
            </w:pPr>
            <w:r>
              <w:lastRenderedPageBreak/>
              <w:t>6</w:t>
            </w:r>
          </w:p>
        </w:tc>
        <w:tc>
          <w:tcPr>
            <w:tcW w:w="7650" w:type="dxa"/>
            <w:tcBorders>
              <w:top w:val="nil"/>
              <w:left w:val="nil"/>
              <w:bottom w:val="nil"/>
              <w:right w:val="nil"/>
            </w:tcBorders>
          </w:tcPr>
          <w:p w14:paraId="7333AA66" w14:textId="6B9D0F0A" w:rsidR="00F121FD" w:rsidRDefault="002508DA" w:rsidP="00AE5A7C">
            <w:pPr>
              <w:pStyle w:val="TableText"/>
            </w:pPr>
            <w:r>
              <w:t xml:space="preserve">Finally </w:t>
            </w:r>
            <w:r w:rsidR="00AE5A7C">
              <w:t>we will create a logout file, and include a link to</w:t>
            </w:r>
            <w:r w:rsidR="00F31EE8">
              <w:t xml:space="preserve"> </w:t>
            </w:r>
            <w:r w:rsidR="00AE5A7C">
              <w:t>that file from our main page</w:t>
            </w:r>
            <w:r w:rsidR="00F31EE8">
              <w:t xml:space="preserve"> (left as an exercise) </w:t>
            </w:r>
            <w:r w:rsidR="00AE5A7C">
              <w:t xml:space="preserve">. The file, placed in </w:t>
            </w:r>
            <w:r w:rsidR="00AE5A7C" w:rsidRPr="00A03146">
              <w:rPr>
                <w:rStyle w:val="MarginNote-URL"/>
              </w:rPr>
              <w:t>logout.php</w:t>
            </w:r>
            <w:r w:rsidR="00AE5A7C">
              <w:t xml:space="preserve"> will look like:</w:t>
            </w:r>
          </w:p>
          <w:p w14:paraId="649CA432" w14:textId="77777777" w:rsidR="00AE5A7C" w:rsidRDefault="00AE5A7C" w:rsidP="00AE5A7C">
            <w:pPr>
              <w:pStyle w:val="TableText"/>
            </w:pPr>
          </w:p>
          <w:p w14:paraId="52EB425D" w14:textId="77777777" w:rsidR="00AA5000" w:rsidRDefault="00AA5000" w:rsidP="00AA5000">
            <w:pPr>
              <w:pStyle w:val="Code"/>
            </w:pPr>
            <w:r>
              <w:t>&lt;?php</w:t>
            </w:r>
          </w:p>
          <w:p w14:paraId="265DC1FA" w14:textId="77777777" w:rsidR="00AA5000" w:rsidRDefault="00AA5000" w:rsidP="00AA5000">
            <w:pPr>
              <w:pStyle w:val="Code"/>
            </w:pPr>
          </w:p>
          <w:p w14:paraId="75E765A4" w14:textId="77777777" w:rsidR="00AA5000" w:rsidRDefault="00AA5000" w:rsidP="00AA5000">
            <w:pPr>
              <w:pStyle w:val="Code"/>
            </w:pPr>
            <w:r>
              <w:t>setcookie("Username", "", -1)</w:t>
            </w:r>
          </w:p>
          <w:p w14:paraId="49332BE7" w14:textId="77777777" w:rsidR="00AA5000" w:rsidRDefault="00AA5000" w:rsidP="00AA5000">
            <w:pPr>
              <w:pStyle w:val="Code"/>
            </w:pPr>
            <w:r>
              <w:t>header("Location: ".$_SERVER['HTTP_REFERER']);</w:t>
            </w:r>
          </w:p>
          <w:p w14:paraId="4B282957" w14:textId="77777777" w:rsidR="00AA5000" w:rsidRDefault="00AA5000" w:rsidP="00AA5000">
            <w:pPr>
              <w:pStyle w:val="Code"/>
            </w:pPr>
          </w:p>
          <w:p w14:paraId="5EC6C213" w14:textId="77777777" w:rsidR="00AA5000" w:rsidRDefault="00AA5000" w:rsidP="00AA5000">
            <w:pPr>
              <w:pStyle w:val="Code"/>
            </w:pPr>
            <w:r>
              <w:t>?&gt;</w:t>
            </w:r>
          </w:p>
          <w:p w14:paraId="2B90EFAD" w14:textId="77777777" w:rsidR="00F121FD" w:rsidRDefault="00F121FD" w:rsidP="00F121FD">
            <w:pPr>
              <w:pStyle w:val="TableText"/>
            </w:pPr>
          </w:p>
          <w:p w14:paraId="28F74FF3" w14:textId="77777777" w:rsidR="00AA5000" w:rsidRDefault="00AA5000" w:rsidP="00F121FD">
            <w:pPr>
              <w:pStyle w:val="TableText"/>
            </w:pPr>
            <w:r>
              <w:t>Try logging out, and logging in, see how your cookie will persist until you logout (or the time expires).</w:t>
            </w:r>
          </w:p>
          <w:p w14:paraId="32C2D2DA" w14:textId="77777777" w:rsidR="00A03146" w:rsidRDefault="00A03146" w:rsidP="00F121FD">
            <w:pPr>
              <w:pStyle w:val="TableText"/>
            </w:pPr>
          </w:p>
          <w:p w14:paraId="0DF5853B" w14:textId="0904486C" w:rsidR="00A03146" w:rsidRDefault="00C0072B" w:rsidP="007E2528">
            <w:pPr>
              <w:pStyle w:val="TableText"/>
            </w:pPr>
            <w:r>
              <w:t>Note: T</w:t>
            </w:r>
            <w:r w:rsidR="007E2528">
              <w:t>he way we store cookie</w:t>
            </w:r>
            <w:r w:rsidR="00A03146">
              <w:t>s</w:t>
            </w:r>
            <w:r w:rsidR="007E2528">
              <w:t xml:space="preserve"> </w:t>
            </w:r>
            <w:r w:rsidR="00A03146">
              <w:t xml:space="preserve">in </w:t>
            </w:r>
            <w:r w:rsidR="007E2528">
              <w:t xml:space="preserve">this </w:t>
            </w:r>
            <w:r w:rsidR="00A03146">
              <w:t>ex</w:t>
            </w:r>
            <w:r w:rsidR="007E2528">
              <w:t>ercise</w:t>
            </w:r>
            <w:r w:rsidR="00A03146">
              <w:t xml:space="preserve"> is insecure</w:t>
            </w:r>
            <w:r w:rsidR="007E2528">
              <w:t xml:space="preserve"> since we transmit plain text, easily modified values (as shown in Figure </w:t>
            </w:r>
            <w:r w:rsidR="004A2211">
              <w:t>16</w:t>
            </w:r>
            <w:r w:rsidR="007E2528">
              <w:t>.1)</w:t>
            </w:r>
            <w:r w:rsidR="00A03146">
              <w:t xml:space="preserve">. </w:t>
            </w:r>
            <w:r>
              <w:t xml:space="preserve">Users could modify the cookie to gain access to other user's accounts. Instead an obfuscated value should be stored in the cookie, so that it can't easily be changed. Sessions do that automatically for us, but it is left as an exercise for the student interested in manual cookie security. </w:t>
            </w:r>
            <w:r w:rsidRPr="00C0072B">
              <w:rPr>
                <w:i/>
              </w:rPr>
              <w:t>Hint: create and use a hash as the cookie value.</w:t>
            </w:r>
          </w:p>
        </w:tc>
      </w:tr>
    </w:tbl>
    <w:p w14:paraId="209FCF9A" w14:textId="6853FC56" w:rsidR="00B75A33" w:rsidRDefault="00B75A33"/>
    <w:p w14:paraId="00B64719" w14:textId="57EE79D5" w:rsidR="00226AE4" w:rsidRPr="002D0E06" w:rsidRDefault="007E2528" w:rsidP="00226AE4">
      <w:pPr>
        <w:pStyle w:val="FigureImage"/>
      </w:pPr>
      <w:r>
        <w:rPr>
          <w:noProof/>
        </w:rPr>
        <w:lastRenderedPageBreak/>
        <w:drawing>
          <wp:inline distT="0" distB="0" distL="0" distR="0" wp14:anchorId="72C4D138" wp14:editId="75FF1759">
            <wp:extent cx="4572000" cy="13081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05 at 10.12.38 PM.png"/>
                    <pic:cNvPicPr/>
                  </pic:nvPicPr>
                  <pic:blipFill>
                    <a:blip r:embed="rId9">
                      <a:extLst>
                        <a:ext uri="{28A0092B-C50C-407E-A947-70E740481C1C}">
                          <a14:useLocalDpi xmlns:a14="http://schemas.microsoft.com/office/drawing/2010/main" val="0"/>
                        </a:ext>
                      </a:extLst>
                    </a:blip>
                    <a:stretch>
                      <a:fillRect/>
                    </a:stretch>
                  </pic:blipFill>
                  <pic:spPr>
                    <a:xfrm>
                      <a:off x="0" y="0"/>
                      <a:ext cx="4572000" cy="1308100"/>
                    </a:xfrm>
                    <a:prstGeom prst="rect">
                      <a:avLst/>
                    </a:prstGeom>
                  </pic:spPr>
                </pic:pic>
              </a:graphicData>
            </a:graphic>
          </wp:inline>
        </w:drawing>
      </w:r>
    </w:p>
    <w:p w14:paraId="6BD2468C" w14:textId="32E7C31A" w:rsidR="00226AE4" w:rsidRDefault="00226AE4" w:rsidP="00226AE4">
      <w:pPr>
        <w:pStyle w:val="Caption"/>
      </w:pPr>
      <w:r>
        <w:t xml:space="preserve">Figure </w:t>
      </w:r>
      <w:r w:rsidR="004A2211">
        <w:t>16</w:t>
      </w:r>
      <w:r w:rsidRPr="002D0E06">
        <w:t>.</w:t>
      </w:r>
      <w:r>
        <w:fldChar w:fldCharType="begin"/>
      </w:r>
      <w:r>
        <w:instrText xml:space="preserve"> SEQ Figure \* ARABIC </w:instrText>
      </w:r>
      <w:r>
        <w:fldChar w:fldCharType="separate"/>
      </w:r>
      <w:r>
        <w:rPr>
          <w:noProof/>
        </w:rPr>
        <w:t>1</w:t>
      </w:r>
      <w:r>
        <w:fldChar w:fldCharType="end"/>
      </w:r>
      <w:r w:rsidRPr="002D0E06">
        <w:t xml:space="preserve"> – </w:t>
      </w:r>
      <w:r>
        <w:t>A screenshot of firebug, which shows the cookie being transmitted.</w:t>
      </w:r>
    </w:p>
    <w:p w14:paraId="0FBE1D19" w14:textId="77777777" w:rsidR="000C6B1C" w:rsidRDefault="000C6B1C"/>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3AE39810" w14:textId="77777777" w:rsidTr="002508DA">
        <w:trPr>
          <w:gridBefore w:val="1"/>
          <w:wBefore w:w="450" w:type="dxa"/>
        </w:trPr>
        <w:tc>
          <w:tcPr>
            <w:tcW w:w="7650" w:type="dxa"/>
            <w:tcBorders>
              <w:bottom w:val="single" w:sz="4" w:space="0" w:color="000080"/>
            </w:tcBorders>
            <w:shd w:val="clear" w:color="auto" w:fill="404040"/>
          </w:tcPr>
          <w:p w14:paraId="0B6EF617" w14:textId="189CCA3C" w:rsidR="000C6B1C" w:rsidRDefault="000C6B1C" w:rsidP="005A6918">
            <w:pPr>
              <w:pStyle w:val="TableStepHead"/>
            </w:pPr>
            <w:r>
              <w:br w:type="page"/>
            </w:r>
            <w:r w:rsidR="0093721B">
              <w:rPr>
                <w:rStyle w:val="TableHeadingChar"/>
              </w:rPr>
              <w:t>Exercise 16.</w:t>
            </w:r>
            <w:r w:rsidR="008948F9" w:rsidRPr="00F07AA1">
              <w:rPr>
                <w:rStyle w:val="TableHeadingChar"/>
              </w:rPr>
              <w:fldChar w:fldCharType="begin"/>
            </w:r>
            <w:r w:rsidRPr="00F07AA1">
              <w:rPr>
                <w:rStyle w:val="TableHeadingChar"/>
              </w:rPr>
              <w:instrText xml:space="preserve"> AUTONUMLGL \e </w:instrText>
            </w:r>
            <w:r w:rsidR="008948F9" w:rsidRPr="00F07AA1">
              <w:rPr>
                <w:rStyle w:val="TableHeadingChar"/>
              </w:rPr>
              <w:fldChar w:fldCharType="end"/>
            </w:r>
            <w:r>
              <w:t xml:space="preserve">  — </w:t>
            </w:r>
            <w:r w:rsidR="005A6918">
              <w:t>Serialize your objects</w:t>
            </w:r>
          </w:p>
        </w:tc>
      </w:tr>
      <w:tr w:rsidR="000C6B1C" w14:paraId="5AA8CD82" w14:textId="77777777" w:rsidTr="00A03146">
        <w:tc>
          <w:tcPr>
            <w:tcW w:w="450" w:type="dxa"/>
            <w:tcBorders>
              <w:bottom w:val="nil"/>
              <w:right w:val="nil"/>
            </w:tcBorders>
          </w:tcPr>
          <w:p w14:paraId="484D7122" w14:textId="77777777" w:rsidR="000C6B1C" w:rsidRDefault="000C6B1C" w:rsidP="002508DA">
            <w:pPr>
              <w:pStyle w:val="TableNumber"/>
            </w:pPr>
            <w:r>
              <w:t>1</w:t>
            </w:r>
          </w:p>
        </w:tc>
        <w:tc>
          <w:tcPr>
            <w:tcW w:w="7650" w:type="dxa"/>
            <w:tcBorders>
              <w:top w:val="nil"/>
              <w:left w:val="nil"/>
              <w:bottom w:val="nil"/>
            </w:tcBorders>
          </w:tcPr>
          <w:p w14:paraId="5DF9FE97" w14:textId="5B1402C8" w:rsidR="000C6B1C" w:rsidRDefault="00EA481E" w:rsidP="00A03146">
            <w:pPr>
              <w:pStyle w:val="TableText"/>
            </w:pPr>
            <w:r>
              <w:t xml:space="preserve">Serialization is the means by which objects and data structures can be stored as files, and then resurrected as objects when the need arises. </w:t>
            </w:r>
            <w:r w:rsidR="004A2211">
              <w:t>Before</w:t>
            </w:r>
            <w:r w:rsidR="00A03146">
              <w:t xml:space="preserve"> you make use of automatic serialization you will make manual use of it in your own classes. </w:t>
            </w:r>
            <w:r w:rsidR="000C6B1C">
              <w:t xml:space="preserve">Open </w:t>
            </w:r>
            <w:r w:rsidR="0093721B">
              <w:rPr>
                <w:rStyle w:val="MarginNote-URL"/>
              </w:rPr>
              <w:t>lab16</w:t>
            </w:r>
            <w:r w:rsidR="000C6B1C" w:rsidRPr="001773F7">
              <w:rPr>
                <w:rStyle w:val="MarginNote-URL"/>
              </w:rPr>
              <w:t>-exercise02.</w:t>
            </w:r>
            <w:r w:rsidR="0002066C" w:rsidRPr="001773F7">
              <w:rPr>
                <w:rStyle w:val="MarginNote-URL"/>
              </w:rPr>
              <w:t>php</w:t>
            </w:r>
            <w:r w:rsidR="00A03146">
              <w:t xml:space="preserve"> and the</w:t>
            </w:r>
            <w:r w:rsidR="0002066C">
              <w:t xml:space="preserve"> </w:t>
            </w:r>
            <w:r w:rsidR="001A47C4">
              <w:t>referenced</w:t>
            </w:r>
            <w:r w:rsidR="0002066C">
              <w:t xml:space="preserve"> </w:t>
            </w:r>
            <w:r w:rsidR="0002066C" w:rsidRPr="001773F7">
              <w:rPr>
                <w:rStyle w:val="MarginNote-URL"/>
              </w:rPr>
              <w:t>Ar</w:t>
            </w:r>
            <w:r w:rsidR="00A03146">
              <w:rPr>
                <w:rStyle w:val="MarginNote-URL"/>
              </w:rPr>
              <w:t xml:space="preserve">tist.class.php. </w:t>
            </w:r>
            <w:r w:rsidR="00A03146" w:rsidRPr="00A03146">
              <w:t>This file creates several objects and prints them out to the screen.</w:t>
            </w:r>
          </w:p>
        </w:tc>
      </w:tr>
      <w:tr w:rsidR="001773F7" w14:paraId="50B3A1C0" w14:textId="77777777" w:rsidTr="00A03146">
        <w:trPr>
          <w:trHeight w:val="6653"/>
        </w:trPr>
        <w:tc>
          <w:tcPr>
            <w:tcW w:w="450" w:type="dxa"/>
            <w:tcBorders>
              <w:top w:val="nil"/>
              <w:left w:val="nil"/>
              <w:bottom w:val="nil"/>
              <w:right w:val="nil"/>
            </w:tcBorders>
          </w:tcPr>
          <w:p w14:paraId="18E0C839" w14:textId="0E717E0E" w:rsidR="001773F7" w:rsidRDefault="001773F7" w:rsidP="002508DA">
            <w:pPr>
              <w:pStyle w:val="TableNumber"/>
            </w:pPr>
            <w:r>
              <w:t>2</w:t>
            </w:r>
          </w:p>
          <w:p w14:paraId="4770BB94" w14:textId="77777777" w:rsidR="001773F7" w:rsidRPr="001773F7" w:rsidRDefault="001773F7" w:rsidP="001773F7"/>
          <w:p w14:paraId="7DE447B9" w14:textId="77777777" w:rsidR="001773F7" w:rsidRPr="001773F7" w:rsidRDefault="001773F7" w:rsidP="001773F7"/>
          <w:p w14:paraId="5C441611" w14:textId="77777777" w:rsidR="001773F7" w:rsidRPr="001773F7" w:rsidRDefault="001773F7" w:rsidP="001773F7"/>
          <w:p w14:paraId="581263E9" w14:textId="77777777" w:rsidR="001773F7" w:rsidRPr="001773F7" w:rsidRDefault="001773F7" w:rsidP="001773F7"/>
          <w:p w14:paraId="28E1B82D" w14:textId="77777777" w:rsidR="001773F7" w:rsidRPr="001773F7" w:rsidRDefault="001773F7" w:rsidP="001773F7"/>
          <w:p w14:paraId="5FFED12B" w14:textId="77777777" w:rsidR="001773F7" w:rsidRPr="001773F7" w:rsidRDefault="001773F7" w:rsidP="001773F7"/>
          <w:p w14:paraId="3ECF7F73" w14:textId="77777777" w:rsidR="001773F7" w:rsidRPr="001773F7" w:rsidRDefault="001773F7" w:rsidP="001773F7"/>
          <w:p w14:paraId="32FD9170" w14:textId="4DAB46FF" w:rsidR="001773F7" w:rsidRPr="001773F7" w:rsidRDefault="001773F7" w:rsidP="001773F7"/>
        </w:tc>
        <w:tc>
          <w:tcPr>
            <w:tcW w:w="7650" w:type="dxa"/>
            <w:tcBorders>
              <w:top w:val="nil"/>
              <w:left w:val="nil"/>
              <w:bottom w:val="nil"/>
              <w:right w:val="nil"/>
            </w:tcBorders>
          </w:tcPr>
          <w:p w14:paraId="21577CFF" w14:textId="56E160B9" w:rsidR="001773F7" w:rsidRDefault="001773F7" w:rsidP="00EA481E">
            <w:pPr>
              <w:pStyle w:val="TableText"/>
            </w:pPr>
            <w:r>
              <w:t xml:space="preserve">To illustrate how serialization can help you with your own classes, make the Artist class implement the Serializable interface. This requires you to add to the class declaration, and implement two methods serilaize() and unserialize() in </w:t>
            </w:r>
            <w:r w:rsidRPr="001773F7">
              <w:rPr>
                <w:rStyle w:val="MarginNote-URL"/>
              </w:rPr>
              <w:t>Artist.class.php</w:t>
            </w:r>
          </w:p>
          <w:p w14:paraId="55317026" w14:textId="77777777" w:rsidR="001773F7" w:rsidRDefault="001773F7" w:rsidP="00EA481E">
            <w:pPr>
              <w:pStyle w:val="TableText"/>
            </w:pPr>
          </w:p>
          <w:p w14:paraId="79BDE2A1" w14:textId="77777777" w:rsidR="001773F7" w:rsidRDefault="001773F7" w:rsidP="001773F7">
            <w:pPr>
              <w:pStyle w:val="Code"/>
            </w:pPr>
            <w:r>
              <w:t xml:space="preserve">class Artist </w:t>
            </w:r>
            <w:r w:rsidRPr="001773F7">
              <w:rPr>
                <w:rStyle w:val="CodeBoldChar"/>
              </w:rPr>
              <w:t>implements Serializable</w:t>
            </w:r>
            <w:r>
              <w:t>{</w:t>
            </w:r>
          </w:p>
          <w:p w14:paraId="27C25B0F" w14:textId="6E03503D" w:rsidR="001773F7" w:rsidRDefault="001773F7" w:rsidP="001773F7">
            <w:pPr>
              <w:pStyle w:val="CodeComment"/>
            </w:pPr>
            <w:r>
              <w:t xml:space="preserve">  //...</w:t>
            </w:r>
          </w:p>
          <w:p w14:paraId="7C2C5B30" w14:textId="102A3604" w:rsidR="001773F7" w:rsidRDefault="001773F7" w:rsidP="001773F7">
            <w:pPr>
              <w:pStyle w:val="CodeBold"/>
            </w:pPr>
            <w:r>
              <w:t xml:space="preserve">  public function serialize() {</w:t>
            </w:r>
          </w:p>
          <w:p w14:paraId="084D0D9A" w14:textId="77777777" w:rsidR="001773F7" w:rsidRDefault="001773F7" w:rsidP="001773F7">
            <w:pPr>
              <w:pStyle w:val="CodeBold"/>
            </w:pPr>
            <w:r>
              <w:t xml:space="preserve">     return serialize(array("earliest" =&gt; self::$earliestDate,</w:t>
            </w:r>
          </w:p>
          <w:p w14:paraId="1A2A5D94" w14:textId="2D12680D" w:rsidR="001773F7" w:rsidRDefault="001773F7" w:rsidP="001773F7">
            <w:pPr>
              <w:pStyle w:val="CodeBold"/>
            </w:pPr>
            <w:r>
              <w:t xml:space="preserve">                            "first" =&gt; $this-&gt;FirstName,</w:t>
            </w:r>
          </w:p>
          <w:p w14:paraId="35930C35" w14:textId="32513DA5" w:rsidR="001773F7" w:rsidRDefault="001773F7" w:rsidP="001773F7">
            <w:pPr>
              <w:pStyle w:val="CodeBold"/>
            </w:pPr>
            <w:r>
              <w:t xml:space="preserve">                            "last" =&gt; $this-&gt;LastName,</w:t>
            </w:r>
          </w:p>
          <w:p w14:paraId="65480D17" w14:textId="71B6A28E" w:rsidR="001773F7" w:rsidRDefault="001773F7" w:rsidP="001773F7">
            <w:pPr>
              <w:pStyle w:val="CodeBold"/>
            </w:pPr>
            <w:r>
              <w:t xml:space="preserve">                            "bdate" =&gt; $this-&gt;BirthDate,</w:t>
            </w:r>
          </w:p>
          <w:p w14:paraId="182B2245" w14:textId="06870399" w:rsidR="001773F7" w:rsidRDefault="001773F7" w:rsidP="001773F7">
            <w:pPr>
              <w:pStyle w:val="CodeBold"/>
            </w:pPr>
            <w:r>
              <w:t xml:space="preserve">                            "ddate" =&gt; $this-&gt;DeathDate,</w:t>
            </w:r>
          </w:p>
          <w:p w14:paraId="49CE6EA8" w14:textId="04A1A82D" w:rsidR="001773F7" w:rsidRDefault="001773F7" w:rsidP="001773F7">
            <w:pPr>
              <w:pStyle w:val="CodeBold"/>
            </w:pPr>
            <w:r>
              <w:t xml:space="preserve">                            "bcity" =&gt; $this-&gt;BirthCity,</w:t>
            </w:r>
          </w:p>
          <w:p w14:paraId="0F7808B6" w14:textId="48BD848A" w:rsidR="001773F7" w:rsidRDefault="001773F7" w:rsidP="001773F7">
            <w:pPr>
              <w:pStyle w:val="CodeBold"/>
            </w:pPr>
            <w:r>
              <w:t xml:space="preserve">                            "works" =&gt; $this-&gt;artworks</w:t>
            </w:r>
          </w:p>
          <w:p w14:paraId="259115B1" w14:textId="5EC0F6CD" w:rsidR="001773F7" w:rsidRDefault="001773F7" w:rsidP="001773F7">
            <w:pPr>
              <w:pStyle w:val="CodeBold"/>
            </w:pPr>
            <w:r>
              <w:t xml:space="preserve">                            ));</w:t>
            </w:r>
          </w:p>
          <w:p w14:paraId="49F9E3FE" w14:textId="56CEFDB3" w:rsidR="001773F7" w:rsidRDefault="001773F7" w:rsidP="001773F7">
            <w:pPr>
              <w:pStyle w:val="CodeBold"/>
            </w:pPr>
            <w:r>
              <w:t xml:space="preserve">  }</w:t>
            </w:r>
          </w:p>
          <w:p w14:paraId="12AC6610" w14:textId="192AEECA" w:rsidR="001773F7" w:rsidRDefault="001773F7" w:rsidP="001773F7">
            <w:pPr>
              <w:pStyle w:val="CodeBold"/>
            </w:pPr>
            <w:r>
              <w:t xml:space="preserve">  public function unserialize($data) {</w:t>
            </w:r>
          </w:p>
          <w:p w14:paraId="7AD41EAB" w14:textId="00E49520" w:rsidR="001773F7" w:rsidRDefault="001773F7" w:rsidP="001773F7">
            <w:pPr>
              <w:pStyle w:val="CodeBold"/>
            </w:pPr>
            <w:r>
              <w:t xml:space="preserve">     $data = unserialize($data);</w:t>
            </w:r>
          </w:p>
          <w:p w14:paraId="36A9826E" w14:textId="4A45D6A6" w:rsidR="001773F7" w:rsidRDefault="001773F7" w:rsidP="001773F7">
            <w:pPr>
              <w:pStyle w:val="CodeBold"/>
            </w:pPr>
            <w:r>
              <w:t xml:space="preserve">     self::$earliestDate = $data['earliest'];</w:t>
            </w:r>
          </w:p>
          <w:p w14:paraId="1FFD76A0" w14:textId="76BB70B0" w:rsidR="001773F7" w:rsidRDefault="001773F7" w:rsidP="001773F7">
            <w:pPr>
              <w:pStyle w:val="CodeBold"/>
            </w:pPr>
            <w:r>
              <w:t xml:space="preserve">     $this-&gt;FirstName = $data['first'];</w:t>
            </w:r>
          </w:p>
          <w:p w14:paraId="59BCA899" w14:textId="301D3BB7" w:rsidR="001773F7" w:rsidRDefault="001773F7" w:rsidP="001773F7">
            <w:pPr>
              <w:pStyle w:val="CodeBold"/>
            </w:pPr>
            <w:r>
              <w:t xml:space="preserve">     $this-&gt;LastName = $data['last'];</w:t>
            </w:r>
          </w:p>
          <w:p w14:paraId="359CD292" w14:textId="51CD1C06" w:rsidR="001773F7" w:rsidRDefault="001773F7" w:rsidP="001773F7">
            <w:pPr>
              <w:pStyle w:val="CodeBold"/>
            </w:pPr>
            <w:r>
              <w:t xml:space="preserve">     $this-&gt;BirthDate = $data['bdate'];</w:t>
            </w:r>
          </w:p>
          <w:p w14:paraId="5C46EE79" w14:textId="3D203689" w:rsidR="001773F7" w:rsidRDefault="001773F7" w:rsidP="001773F7">
            <w:pPr>
              <w:pStyle w:val="CodeBold"/>
            </w:pPr>
            <w:r>
              <w:t xml:space="preserve">     $this-&gt;DeathDate = $data['ddate'];</w:t>
            </w:r>
          </w:p>
          <w:p w14:paraId="28378415" w14:textId="7D19FE19" w:rsidR="001773F7" w:rsidRDefault="001773F7" w:rsidP="001773F7">
            <w:pPr>
              <w:pStyle w:val="CodeBold"/>
            </w:pPr>
            <w:r>
              <w:t xml:space="preserve">     $this-&gt;BirthCity = $data['bcity'];</w:t>
            </w:r>
          </w:p>
          <w:p w14:paraId="74D2D139" w14:textId="5058E36F" w:rsidR="001773F7" w:rsidRDefault="001773F7" w:rsidP="001773F7">
            <w:pPr>
              <w:pStyle w:val="CodeBold"/>
            </w:pPr>
            <w:r>
              <w:t xml:space="preserve">     $this-&gt;artworks = $data['works'];</w:t>
            </w:r>
          </w:p>
          <w:p w14:paraId="56B16F5E" w14:textId="5A38DEE3" w:rsidR="001773F7" w:rsidRDefault="001773F7" w:rsidP="001773F7">
            <w:pPr>
              <w:pStyle w:val="CodeBold"/>
            </w:pPr>
            <w:r>
              <w:t xml:space="preserve">  }</w:t>
            </w:r>
          </w:p>
          <w:p w14:paraId="05201045" w14:textId="01E4620F" w:rsidR="001773F7" w:rsidRDefault="001773F7" w:rsidP="001773F7">
            <w:pPr>
              <w:pStyle w:val="CodeComment"/>
            </w:pPr>
            <w:r>
              <w:t xml:space="preserve">  //...</w:t>
            </w:r>
          </w:p>
          <w:p w14:paraId="026DFDF0" w14:textId="05931D6F" w:rsidR="001773F7" w:rsidRDefault="001773F7" w:rsidP="001773F7">
            <w:pPr>
              <w:pStyle w:val="Code"/>
            </w:pPr>
            <w:r>
              <w:t>}</w:t>
            </w:r>
          </w:p>
        </w:tc>
      </w:tr>
      <w:tr w:rsidR="001773F7" w14:paraId="0DB9A6AB" w14:textId="77777777" w:rsidTr="00A03146">
        <w:trPr>
          <w:trHeight w:val="2774"/>
        </w:trPr>
        <w:tc>
          <w:tcPr>
            <w:tcW w:w="450" w:type="dxa"/>
            <w:tcBorders>
              <w:top w:val="nil"/>
              <w:left w:val="nil"/>
              <w:bottom w:val="nil"/>
              <w:right w:val="nil"/>
            </w:tcBorders>
          </w:tcPr>
          <w:p w14:paraId="3A209A48" w14:textId="39593E50" w:rsidR="001773F7" w:rsidRDefault="001773F7" w:rsidP="002508DA">
            <w:pPr>
              <w:pStyle w:val="TableNumber"/>
            </w:pPr>
            <w:r>
              <w:lastRenderedPageBreak/>
              <w:t>3</w:t>
            </w:r>
          </w:p>
        </w:tc>
        <w:tc>
          <w:tcPr>
            <w:tcW w:w="7650" w:type="dxa"/>
            <w:tcBorders>
              <w:top w:val="nil"/>
              <w:left w:val="nil"/>
              <w:bottom w:val="nil"/>
              <w:right w:val="nil"/>
            </w:tcBorders>
          </w:tcPr>
          <w:p w14:paraId="778D81BA" w14:textId="065ECBB2" w:rsidR="001773F7" w:rsidRDefault="001773F7" w:rsidP="001773F7">
            <w:pPr>
              <w:pStyle w:val="TableText"/>
            </w:pPr>
            <w:r>
              <w:t>Now</w:t>
            </w:r>
            <w:r w:rsidR="00AF3EA3">
              <w:t>, since the Artist</w:t>
            </w:r>
            <w:r>
              <w:t xml:space="preserve"> itself has instances or Art, we must ensure the Art classes and subclasses are also serializable.. In </w:t>
            </w:r>
            <w:r w:rsidRPr="001773F7">
              <w:rPr>
                <w:rStyle w:val="MarginNote-URL"/>
              </w:rPr>
              <w:t>Art.class.php</w:t>
            </w:r>
            <w:r>
              <w:t xml:space="preserve"> make similar changes to serialize and unserialize those classes.</w:t>
            </w:r>
          </w:p>
          <w:p w14:paraId="6925A394" w14:textId="77777777" w:rsidR="001773F7" w:rsidRDefault="001773F7" w:rsidP="001773F7">
            <w:pPr>
              <w:pStyle w:val="TableText"/>
            </w:pPr>
          </w:p>
          <w:p w14:paraId="63EE472A" w14:textId="56B7C706" w:rsidR="001773F7" w:rsidRDefault="001773F7" w:rsidP="001773F7">
            <w:pPr>
              <w:pStyle w:val="Code"/>
            </w:pPr>
            <w:r>
              <w:t xml:space="preserve">class Art </w:t>
            </w:r>
            <w:r w:rsidRPr="001773F7">
              <w:rPr>
                <w:rStyle w:val="CodeBoldChar"/>
              </w:rPr>
              <w:t>implements Serializable</w:t>
            </w:r>
            <w:r>
              <w:t>{</w:t>
            </w:r>
          </w:p>
          <w:p w14:paraId="635B1282" w14:textId="77777777" w:rsidR="001773F7" w:rsidRDefault="001773F7" w:rsidP="001773F7">
            <w:pPr>
              <w:pStyle w:val="CodeComment"/>
            </w:pPr>
            <w:r>
              <w:t xml:space="preserve">  //...</w:t>
            </w:r>
          </w:p>
          <w:p w14:paraId="37E2038E" w14:textId="77777777" w:rsidR="001773F7" w:rsidRDefault="001773F7" w:rsidP="001773F7">
            <w:pPr>
              <w:pStyle w:val="Code"/>
            </w:pPr>
          </w:p>
          <w:p w14:paraId="58D53AC6" w14:textId="027EAEFB" w:rsidR="001773F7" w:rsidRDefault="001773F7" w:rsidP="001773F7">
            <w:pPr>
              <w:pStyle w:val="CodeBold"/>
            </w:pPr>
            <w:r>
              <w:t xml:space="preserve">  public function serialize() {</w:t>
            </w:r>
          </w:p>
          <w:p w14:paraId="073CB2F9" w14:textId="77777777" w:rsidR="001773F7" w:rsidRDefault="001773F7" w:rsidP="001773F7">
            <w:pPr>
              <w:pStyle w:val="CodeBold"/>
            </w:pPr>
            <w:r>
              <w:t xml:space="preserve">            return serialize(</w:t>
            </w:r>
          </w:p>
          <w:p w14:paraId="33474DDD" w14:textId="6B63683F" w:rsidR="001773F7" w:rsidRDefault="001773F7" w:rsidP="001773F7">
            <w:pPr>
              <w:pStyle w:val="CodeBold"/>
            </w:pPr>
            <w:r>
              <w:t xml:space="preserve">                array("date" =&gt;$this-&gt;dateCreated,</w:t>
            </w:r>
          </w:p>
          <w:p w14:paraId="5182D40D" w14:textId="1074BBE9" w:rsidR="001773F7" w:rsidRDefault="001773F7" w:rsidP="001773F7">
            <w:pPr>
              <w:pStyle w:val="CodeBold"/>
            </w:pPr>
            <w:r>
              <w:t xml:space="preserve">                      "name" =&gt; $this-&gt;name</w:t>
            </w:r>
          </w:p>
          <w:p w14:paraId="230DDC7A" w14:textId="506777AD" w:rsidR="001773F7" w:rsidRDefault="001773F7" w:rsidP="001773F7">
            <w:pPr>
              <w:pStyle w:val="CodeBold"/>
            </w:pPr>
            <w:r>
              <w:t xml:space="preserve">                )</w:t>
            </w:r>
          </w:p>
          <w:p w14:paraId="65D0016B" w14:textId="77777777" w:rsidR="001773F7" w:rsidRDefault="001773F7" w:rsidP="001773F7">
            <w:pPr>
              <w:pStyle w:val="CodeBold"/>
            </w:pPr>
            <w:r>
              <w:t xml:space="preserve">         );</w:t>
            </w:r>
          </w:p>
          <w:p w14:paraId="77D3628C" w14:textId="3F14F748" w:rsidR="001773F7" w:rsidRDefault="001773F7" w:rsidP="001773F7">
            <w:pPr>
              <w:pStyle w:val="CodeBold"/>
            </w:pPr>
            <w:r>
              <w:t xml:space="preserve"> }</w:t>
            </w:r>
          </w:p>
          <w:p w14:paraId="03789EA8" w14:textId="791D9A87" w:rsidR="001773F7" w:rsidRDefault="001773F7" w:rsidP="001773F7">
            <w:pPr>
              <w:pStyle w:val="CodeBold"/>
            </w:pPr>
            <w:r>
              <w:t xml:space="preserve"> public function unserialize($data) {</w:t>
            </w:r>
          </w:p>
          <w:p w14:paraId="456B4801" w14:textId="77777777" w:rsidR="001773F7" w:rsidRDefault="001773F7" w:rsidP="001773F7">
            <w:pPr>
              <w:pStyle w:val="CodeBold"/>
            </w:pPr>
            <w:r>
              <w:t xml:space="preserve">    $data = unserialize($data);</w:t>
            </w:r>
          </w:p>
          <w:p w14:paraId="7BA21736" w14:textId="51729A8D" w:rsidR="001773F7" w:rsidRDefault="001773F7" w:rsidP="001773F7">
            <w:pPr>
              <w:pStyle w:val="CodeBold"/>
            </w:pPr>
            <w:r>
              <w:t xml:space="preserve">     $this-&gt;dateCreated = $data['date'];</w:t>
            </w:r>
          </w:p>
          <w:p w14:paraId="77777031" w14:textId="7B3C4010" w:rsidR="001773F7" w:rsidRDefault="001773F7" w:rsidP="001773F7">
            <w:pPr>
              <w:pStyle w:val="CodeBold"/>
            </w:pPr>
            <w:r>
              <w:t xml:space="preserve">    $this-&gt;name = $data['name'];</w:t>
            </w:r>
          </w:p>
          <w:p w14:paraId="3C180036" w14:textId="7656507B" w:rsidR="001773F7" w:rsidRDefault="001773F7" w:rsidP="001773F7">
            <w:pPr>
              <w:pStyle w:val="CodeBold"/>
            </w:pPr>
            <w:r>
              <w:t xml:space="preserve"> }</w:t>
            </w:r>
          </w:p>
          <w:p w14:paraId="72B15CFC" w14:textId="77777777" w:rsidR="001773F7" w:rsidRDefault="001773F7" w:rsidP="001773F7">
            <w:pPr>
              <w:pStyle w:val="Code"/>
            </w:pPr>
          </w:p>
          <w:p w14:paraId="7FCCED8E" w14:textId="685A7E6F" w:rsidR="001773F7" w:rsidRDefault="001773F7" w:rsidP="001773F7">
            <w:pPr>
              <w:pStyle w:val="CodeComment"/>
            </w:pPr>
            <w:r>
              <w:t xml:space="preserve"> //...</w:t>
            </w:r>
          </w:p>
          <w:p w14:paraId="4208DD7C" w14:textId="77777777" w:rsidR="001773F7" w:rsidRDefault="001773F7" w:rsidP="001773F7">
            <w:pPr>
              <w:pStyle w:val="Code"/>
            </w:pPr>
            <w:r>
              <w:t>}</w:t>
            </w:r>
          </w:p>
          <w:p w14:paraId="194928A2" w14:textId="77777777" w:rsidR="001773F7" w:rsidRDefault="001773F7" w:rsidP="001773F7">
            <w:pPr>
              <w:pStyle w:val="Code"/>
            </w:pPr>
          </w:p>
          <w:p w14:paraId="62636990" w14:textId="1AD59DB8" w:rsidR="001773F7" w:rsidRPr="00105F09" w:rsidRDefault="001773F7" w:rsidP="00105F09">
            <w:pPr>
              <w:pStyle w:val="TableComment"/>
            </w:pPr>
            <w:r w:rsidRPr="00105F09">
              <w:t>Note that the Painting and Sculpture subclasses do not need to decalre that they implement Serializable, but they need to override the serialize() and unserialize() methods in order to ensure additional fields are properly stored</w:t>
            </w:r>
          </w:p>
          <w:p w14:paraId="26A896B6" w14:textId="77777777" w:rsidR="001773F7" w:rsidRDefault="001773F7" w:rsidP="001773F7">
            <w:pPr>
              <w:pStyle w:val="Code"/>
            </w:pPr>
          </w:p>
          <w:p w14:paraId="10EA5189" w14:textId="77777777" w:rsidR="001773F7" w:rsidRDefault="001773F7" w:rsidP="001773F7">
            <w:pPr>
              <w:pStyle w:val="Code"/>
            </w:pPr>
            <w:r>
              <w:t>class Painting extends Art{</w:t>
            </w:r>
          </w:p>
          <w:p w14:paraId="011ACEC9" w14:textId="74038FD6" w:rsidR="001773F7" w:rsidRDefault="001773F7" w:rsidP="00105F09">
            <w:pPr>
              <w:pStyle w:val="CodeComment"/>
            </w:pPr>
            <w:r>
              <w:t>//...</w:t>
            </w:r>
          </w:p>
          <w:p w14:paraId="7C7B9B01" w14:textId="77777777" w:rsidR="001773F7" w:rsidRDefault="001773F7" w:rsidP="001773F7">
            <w:pPr>
              <w:pStyle w:val="CodeBold"/>
            </w:pPr>
            <w:r>
              <w:t xml:space="preserve">     public function serialize() {</w:t>
            </w:r>
          </w:p>
          <w:p w14:paraId="2CF67917" w14:textId="77777777" w:rsidR="001773F7" w:rsidRDefault="001773F7" w:rsidP="001773F7">
            <w:pPr>
              <w:pStyle w:val="CodeBold"/>
            </w:pPr>
            <w:r>
              <w:t xml:space="preserve">            return serialize(</w:t>
            </w:r>
          </w:p>
          <w:p w14:paraId="069032D0" w14:textId="77777777" w:rsidR="001773F7" w:rsidRDefault="001773F7" w:rsidP="001773F7">
            <w:pPr>
              <w:pStyle w:val="CodeBold"/>
            </w:pPr>
            <w:r>
              <w:t xml:space="preserve">                array("med" =&gt; $this-&gt;medium,</w:t>
            </w:r>
          </w:p>
          <w:p w14:paraId="64FA05AA" w14:textId="77777777" w:rsidR="001773F7" w:rsidRDefault="001773F7" w:rsidP="001773F7">
            <w:pPr>
              <w:pStyle w:val="CodeBold"/>
            </w:pPr>
            <w:r>
              <w:t xml:space="preserve">                        "artData" =&gt; parent::serialize()</w:t>
            </w:r>
          </w:p>
          <w:p w14:paraId="66B83C1F" w14:textId="77777777" w:rsidR="001773F7" w:rsidRDefault="001773F7" w:rsidP="001773F7">
            <w:pPr>
              <w:pStyle w:val="CodeBold"/>
            </w:pPr>
            <w:r>
              <w:t xml:space="preserve">                    )</w:t>
            </w:r>
          </w:p>
          <w:p w14:paraId="44E76AA5" w14:textId="77777777" w:rsidR="001773F7" w:rsidRDefault="001773F7" w:rsidP="001773F7">
            <w:pPr>
              <w:pStyle w:val="CodeBold"/>
            </w:pPr>
            <w:r>
              <w:t xml:space="preserve">         );</w:t>
            </w:r>
          </w:p>
          <w:p w14:paraId="7CF31FAB" w14:textId="77777777" w:rsidR="001773F7" w:rsidRDefault="001773F7" w:rsidP="001773F7">
            <w:pPr>
              <w:pStyle w:val="CodeBold"/>
            </w:pPr>
            <w:r>
              <w:t xml:space="preserve">    }</w:t>
            </w:r>
          </w:p>
          <w:p w14:paraId="1612DA43" w14:textId="77777777" w:rsidR="001773F7" w:rsidRDefault="001773F7" w:rsidP="001773F7">
            <w:pPr>
              <w:pStyle w:val="CodeBold"/>
            </w:pPr>
            <w:r>
              <w:t xml:space="preserve">    public function unserialize($data) {</w:t>
            </w:r>
          </w:p>
          <w:p w14:paraId="6C4BE89F" w14:textId="77777777" w:rsidR="001773F7" w:rsidRDefault="001773F7" w:rsidP="001773F7">
            <w:pPr>
              <w:pStyle w:val="CodeBold"/>
            </w:pPr>
            <w:r>
              <w:t xml:space="preserve">    $data = unserialize($data);</w:t>
            </w:r>
          </w:p>
          <w:p w14:paraId="37280304" w14:textId="77777777" w:rsidR="001773F7" w:rsidRDefault="001773F7" w:rsidP="001773F7">
            <w:pPr>
              <w:pStyle w:val="CodeBold"/>
            </w:pPr>
            <w:r>
              <w:t xml:space="preserve">        $this-&gt;medium = $data['med'];</w:t>
            </w:r>
          </w:p>
          <w:p w14:paraId="15086F9F" w14:textId="77777777" w:rsidR="001773F7" w:rsidRDefault="001773F7" w:rsidP="001773F7">
            <w:pPr>
              <w:pStyle w:val="CodeBold"/>
            </w:pPr>
            <w:r>
              <w:t xml:space="preserve">        parent::unserialize($data['artData']);</w:t>
            </w:r>
          </w:p>
          <w:p w14:paraId="7FAEDEF4" w14:textId="23788A6E" w:rsidR="001773F7" w:rsidRDefault="001773F7" w:rsidP="001773F7">
            <w:pPr>
              <w:pStyle w:val="CodeBold"/>
            </w:pPr>
            <w:r>
              <w:t xml:space="preserve">    }</w:t>
            </w:r>
          </w:p>
          <w:p w14:paraId="7B28C382" w14:textId="14ADDB7E" w:rsidR="001773F7" w:rsidRDefault="001773F7" w:rsidP="00105F09">
            <w:pPr>
              <w:pStyle w:val="CodeComment"/>
            </w:pPr>
            <w:r>
              <w:t>//..</w:t>
            </w:r>
          </w:p>
          <w:p w14:paraId="65E14F81" w14:textId="77777777" w:rsidR="001773F7" w:rsidRDefault="001773F7" w:rsidP="001773F7">
            <w:pPr>
              <w:pStyle w:val="Code"/>
            </w:pPr>
            <w:r>
              <w:t>}</w:t>
            </w:r>
          </w:p>
          <w:p w14:paraId="0E03C6F5" w14:textId="77777777" w:rsidR="00105F09" w:rsidRDefault="00105F09" w:rsidP="00105F09">
            <w:pPr>
              <w:pStyle w:val="Code"/>
            </w:pPr>
            <w:r>
              <w:t>class Sculpture extends Painting{</w:t>
            </w:r>
          </w:p>
          <w:p w14:paraId="32CBC6D0" w14:textId="7FE8D932" w:rsidR="00105F09" w:rsidRDefault="00105F09" w:rsidP="00105F09">
            <w:pPr>
              <w:pStyle w:val="CodeComment"/>
            </w:pPr>
            <w:r>
              <w:t>//..</w:t>
            </w:r>
          </w:p>
          <w:p w14:paraId="4E96DBCC" w14:textId="77777777" w:rsidR="00105F09" w:rsidRDefault="00105F09" w:rsidP="00105F09">
            <w:pPr>
              <w:pStyle w:val="CodeBold"/>
            </w:pPr>
            <w:r>
              <w:t xml:space="preserve">     public function serialize() {</w:t>
            </w:r>
          </w:p>
          <w:p w14:paraId="0C7B10D5" w14:textId="77777777" w:rsidR="00105F09" w:rsidRDefault="00105F09" w:rsidP="00105F09">
            <w:pPr>
              <w:pStyle w:val="CodeBold"/>
            </w:pPr>
            <w:r>
              <w:t xml:space="preserve">            return serialize(</w:t>
            </w:r>
          </w:p>
          <w:p w14:paraId="6841682F" w14:textId="77777777" w:rsidR="00105F09" w:rsidRDefault="00105F09" w:rsidP="00105F09">
            <w:pPr>
              <w:pStyle w:val="CodeBold"/>
            </w:pPr>
            <w:r>
              <w:t xml:space="preserve">                array("weight" =&gt;$this-&gt;weight,</w:t>
            </w:r>
          </w:p>
          <w:p w14:paraId="3046C4BE" w14:textId="77777777" w:rsidR="00105F09" w:rsidRDefault="00105F09" w:rsidP="00105F09">
            <w:pPr>
              <w:pStyle w:val="CodeBold"/>
            </w:pPr>
            <w:r>
              <w:t xml:space="preserve">                        "paintingData" =&gt; parent::serialize()</w:t>
            </w:r>
          </w:p>
          <w:p w14:paraId="25F6758E" w14:textId="77777777" w:rsidR="00105F09" w:rsidRDefault="00105F09" w:rsidP="00105F09">
            <w:pPr>
              <w:pStyle w:val="CodeBold"/>
            </w:pPr>
            <w:r>
              <w:t xml:space="preserve">                    )</w:t>
            </w:r>
          </w:p>
          <w:p w14:paraId="7B089BD4" w14:textId="77777777" w:rsidR="00105F09" w:rsidRDefault="00105F09" w:rsidP="00105F09">
            <w:pPr>
              <w:pStyle w:val="CodeBold"/>
            </w:pPr>
            <w:r>
              <w:t xml:space="preserve">         );</w:t>
            </w:r>
          </w:p>
          <w:p w14:paraId="144F0CA7" w14:textId="77777777" w:rsidR="00105F09" w:rsidRDefault="00105F09" w:rsidP="00105F09">
            <w:pPr>
              <w:pStyle w:val="CodeBold"/>
            </w:pPr>
            <w:r>
              <w:t xml:space="preserve">    }</w:t>
            </w:r>
          </w:p>
          <w:p w14:paraId="37A5273A" w14:textId="77777777" w:rsidR="00105F09" w:rsidRDefault="00105F09" w:rsidP="00105F09">
            <w:pPr>
              <w:pStyle w:val="CodeBold"/>
            </w:pPr>
            <w:r>
              <w:t xml:space="preserve">    public function unserialize($data) {</w:t>
            </w:r>
          </w:p>
          <w:p w14:paraId="55DEBDA0" w14:textId="77777777" w:rsidR="00105F09" w:rsidRDefault="00105F09" w:rsidP="00105F09">
            <w:pPr>
              <w:pStyle w:val="CodeBold"/>
            </w:pPr>
            <w:r>
              <w:t xml:space="preserve">    $data = unserialize($data);</w:t>
            </w:r>
          </w:p>
          <w:p w14:paraId="5D1D8FFF" w14:textId="77777777" w:rsidR="00105F09" w:rsidRDefault="00105F09" w:rsidP="00105F09">
            <w:pPr>
              <w:pStyle w:val="CodeBold"/>
            </w:pPr>
            <w:r>
              <w:t xml:space="preserve">        $this-&gt;weight = $data['weight'];</w:t>
            </w:r>
          </w:p>
          <w:p w14:paraId="522A008E" w14:textId="77777777" w:rsidR="00105F09" w:rsidRDefault="00105F09" w:rsidP="00105F09">
            <w:pPr>
              <w:pStyle w:val="CodeBold"/>
            </w:pPr>
            <w:r>
              <w:t xml:space="preserve">        parent::unserialize($data['paintingData']);</w:t>
            </w:r>
          </w:p>
          <w:p w14:paraId="3064160A" w14:textId="77777777" w:rsidR="00105F09" w:rsidRDefault="00105F09" w:rsidP="00105F09">
            <w:pPr>
              <w:pStyle w:val="CodeBold"/>
            </w:pPr>
            <w:r>
              <w:t xml:space="preserve">       }</w:t>
            </w:r>
          </w:p>
          <w:p w14:paraId="0AAE37EE" w14:textId="3A957FE5" w:rsidR="00105F09" w:rsidRDefault="00105F09" w:rsidP="00105F09">
            <w:pPr>
              <w:pStyle w:val="CodeComment"/>
            </w:pPr>
            <w:r>
              <w:t>//...</w:t>
            </w:r>
          </w:p>
          <w:p w14:paraId="0FB3FCAE" w14:textId="58A46513" w:rsidR="001773F7" w:rsidRDefault="00105F09" w:rsidP="00105F09">
            <w:pPr>
              <w:pStyle w:val="Code"/>
            </w:pPr>
            <w:r>
              <w:t>}</w:t>
            </w:r>
          </w:p>
          <w:p w14:paraId="0FCB84FD" w14:textId="5827524F" w:rsidR="001773F7" w:rsidRDefault="001773F7" w:rsidP="001773F7">
            <w:pPr>
              <w:pStyle w:val="TableText"/>
            </w:pPr>
          </w:p>
        </w:tc>
      </w:tr>
      <w:tr w:rsidR="001773F7" w14:paraId="35A4641F" w14:textId="77777777" w:rsidTr="00A03146">
        <w:trPr>
          <w:trHeight w:val="2774"/>
        </w:trPr>
        <w:tc>
          <w:tcPr>
            <w:tcW w:w="450" w:type="dxa"/>
            <w:tcBorders>
              <w:top w:val="nil"/>
              <w:left w:val="nil"/>
              <w:bottom w:val="nil"/>
              <w:right w:val="nil"/>
            </w:tcBorders>
          </w:tcPr>
          <w:p w14:paraId="263BAFE9" w14:textId="74AF41DD" w:rsidR="001773F7" w:rsidRDefault="001773F7" w:rsidP="002508DA">
            <w:pPr>
              <w:pStyle w:val="TableNumber"/>
            </w:pPr>
            <w:r>
              <w:t>4</w:t>
            </w:r>
          </w:p>
        </w:tc>
        <w:tc>
          <w:tcPr>
            <w:tcW w:w="7650" w:type="dxa"/>
            <w:tcBorders>
              <w:top w:val="nil"/>
              <w:left w:val="nil"/>
              <w:bottom w:val="nil"/>
              <w:right w:val="nil"/>
            </w:tcBorders>
          </w:tcPr>
          <w:p w14:paraId="6D33E13F" w14:textId="349C4F08" w:rsidR="001773F7" w:rsidRDefault="00105F09" w:rsidP="00EA481E">
            <w:pPr>
              <w:pStyle w:val="TableText"/>
              <w:rPr>
                <w:rStyle w:val="MarginNote-URL"/>
              </w:rPr>
            </w:pPr>
            <w:r>
              <w:t xml:space="preserve">Now add the following lines to your </w:t>
            </w:r>
            <w:r w:rsidR="0093721B">
              <w:rPr>
                <w:rStyle w:val="MarginNote-URL"/>
              </w:rPr>
              <w:t>lab16</w:t>
            </w:r>
            <w:r w:rsidRPr="001773F7">
              <w:rPr>
                <w:rStyle w:val="MarginNote-URL"/>
              </w:rPr>
              <w:t>-exercise02.php</w:t>
            </w:r>
            <w:r w:rsidRPr="00105F09">
              <w:t xml:space="preserve"> to demonstrate the serialization fo objects, and then their subsequent unserialization</w:t>
            </w:r>
            <w:r>
              <w:rPr>
                <w:rStyle w:val="MarginNote-URL"/>
              </w:rPr>
              <w:t>.</w:t>
            </w:r>
          </w:p>
          <w:p w14:paraId="50C78C89" w14:textId="77777777" w:rsidR="00105F09" w:rsidRDefault="00105F09" w:rsidP="00105F09">
            <w:pPr>
              <w:pStyle w:val="CodeBold"/>
            </w:pPr>
          </w:p>
          <w:p w14:paraId="67D79645" w14:textId="77777777" w:rsidR="00105F09" w:rsidRDefault="00105F09" w:rsidP="00105F09">
            <w:pPr>
              <w:pStyle w:val="CodeBold"/>
            </w:pPr>
            <w:r>
              <w:t>$picassoAsFile = serialize($picasso);</w:t>
            </w:r>
          </w:p>
          <w:p w14:paraId="54ACC7EE" w14:textId="77777777" w:rsidR="00105F09" w:rsidRDefault="00105F09" w:rsidP="00105F09">
            <w:pPr>
              <w:pStyle w:val="CodeBold"/>
            </w:pPr>
            <w:r>
              <w:t>echo "&lt;pre width='100%'&gt;$picassoAsFile&lt;/pre&gt;";</w:t>
            </w:r>
          </w:p>
          <w:p w14:paraId="1267507E" w14:textId="77777777" w:rsidR="00105F09" w:rsidRDefault="00105F09" w:rsidP="00105F09">
            <w:pPr>
              <w:pStyle w:val="CodeBold"/>
            </w:pPr>
            <w:r>
              <w:t>$picasso = unserialize($picassoAsFile);</w:t>
            </w:r>
          </w:p>
          <w:p w14:paraId="2087BAC1" w14:textId="77777777" w:rsidR="00105F09" w:rsidRDefault="00105F09" w:rsidP="00105F09">
            <w:pPr>
              <w:pStyle w:val="CodeBold"/>
            </w:pPr>
          </w:p>
          <w:p w14:paraId="5AD8438D" w14:textId="7ADE128D" w:rsidR="00105F09" w:rsidRPr="00105F09" w:rsidRDefault="00105F09" w:rsidP="00105F09">
            <w:pPr>
              <w:pStyle w:val="TableText"/>
            </w:pPr>
            <w:r w:rsidRPr="00105F09">
              <w:t>The output from the object is unchanged, but inbetween a serialized version of the object i</w:t>
            </w:r>
            <w:r w:rsidR="007E2528">
              <w:t xml:space="preserve">s output as shown in Figure </w:t>
            </w:r>
            <w:r w:rsidR="004A2211">
              <w:t>16</w:t>
            </w:r>
            <w:r w:rsidR="007E2528">
              <w:t>.2</w:t>
            </w:r>
          </w:p>
        </w:tc>
      </w:tr>
      <w:tr w:rsidR="001773F7" w14:paraId="1E1385DE" w14:textId="77777777" w:rsidTr="00A03146">
        <w:tc>
          <w:tcPr>
            <w:tcW w:w="450" w:type="dxa"/>
            <w:tcBorders>
              <w:top w:val="nil"/>
              <w:right w:val="nil"/>
            </w:tcBorders>
          </w:tcPr>
          <w:p w14:paraId="7937110B" w14:textId="7A55217F" w:rsidR="001773F7" w:rsidRDefault="001773F7" w:rsidP="002508DA">
            <w:pPr>
              <w:pStyle w:val="TableNumber"/>
            </w:pPr>
          </w:p>
        </w:tc>
        <w:tc>
          <w:tcPr>
            <w:tcW w:w="7650" w:type="dxa"/>
            <w:tcBorders>
              <w:top w:val="nil"/>
              <w:left w:val="nil"/>
              <w:bottom w:val="nil"/>
            </w:tcBorders>
          </w:tcPr>
          <w:p w14:paraId="5095CE2D" w14:textId="77777777" w:rsidR="001773F7" w:rsidRDefault="001773F7" w:rsidP="00EA481E">
            <w:pPr>
              <w:pStyle w:val="TableText"/>
            </w:pPr>
          </w:p>
        </w:tc>
      </w:tr>
    </w:tbl>
    <w:p w14:paraId="72D4D9B6" w14:textId="77777777" w:rsidR="00105F09" w:rsidRPr="000C6B1C" w:rsidRDefault="00105F09" w:rsidP="00105F09">
      <w:pPr>
        <w:pStyle w:val="BodyMain"/>
      </w:pPr>
    </w:p>
    <w:p w14:paraId="6AB112ED" w14:textId="052A3B8F" w:rsidR="00105F09" w:rsidRPr="002D0E06" w:rsidRDefault="00105F09" w:rsidP="00105F09">
      <w:pPr>
        <w:pStyle w:val="FigureImage"/>
      </w:pPr>
      <w:r>
        <w:rPr>
          <w:noProof/>
        </w:rPr>
        <w:drawing>
          <wp:inline distT="0" distB="0" distL="0" distR="0" wp14:anchorId="403B809E" wp14:editId="0E1D1AF3">
            <wp:extent cx="4800600" cy="2476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05 at 5.18.57 PM.png"/>
                    <pic:cNvPicPr/>
                  </pic:nvPicPr>
                  <pic:blipFill>
                    <a:blip r:embed="rId10">
                      <a:extLst>
                        <a:ext uri="{28A0092B-C50C-407E-A947-70E740481C1C}">
                          <a14:useLocalDpi xmlns:a14="http://schemas.microsoft.com/office/drawing/2010/main" val="0"/>
                        </a:ext>
                      </a:extLst>
                    </a:blip>
                    <a:stretch>
                      <a:fillRect/>
                    </a:stretch>
                  </pic:blipFill>
                  <pic:spPr>
                    <a:xfrm>
                      <a:off x="0" y="0"/>
                      <a:ext cx="4800600" cy="2476500"/>
                    </a:xfrm>
                    <a:prstGeom prst="rect">
                      <a:avLst/>
                    </a:prstGeom>
                  </pic:spPr>
                </pic:pic>
              </a:graphicData>
            </a:graphic>
          </wp:inline>
        </w:drawing>
      </w:r>
    </w:p>
    <w:p w14:paraId="262FF906" w14:textId="6273C4B1" w:rsidR="00105F09" w:rsidRDefault="00105F09" w:rsidP="00105F09">
      <w:pPr>
        <w:pStyle w:val="Caption"/>
      </w:pPr>
      <w:r>
        <w:t xml:space="preserve">Figure </w:t>
      </w:r>
      <w:r w:rsidR="004A2211">
        <w:t>16</w:t>
      </w:r>
      <w:r w:rsidRPr="002D0E06">
        <w:t>.</w:t>
      </w:r>
      <w:r w:rsidR="007E2528">
        <w:t>2</w:t>
      </w:r>
      <w:r w:rsidRPr="002D0E06">
        <w:t xml:space="preserve">– </w:t>
      </w:r>
      <w:r w:rsidR="0093721B">
        <w:t>Exercise 16.</w:t>
      </w:r>
      <w:r>
        <w:t>2 completed, showing the serialized objects.</w:t>
      </w:r>
    </w:p>
    <w:p w14:paraId="4063D9CC" w14:textId="4542DEEF" w:rsidR="00990794" w:rsidRDefault="00E84658" w:rsidP="00990794">
      <w:pPr>
        <w:pStyle w:val="Heading2"/>
      </w:pPr>
      <w:r>
        <w:t>A Better Way</w:t>
      </w:r>
      <w:r w:rsidR="00EB2AE8">
        <w:t xml:space="preserve"> - Sessions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1A28684B" w14:textId="77777777" w:rsidTr="002508DA">
        <w:trPr>
          <w:gridBefore w:val="1"/>
          <w:wBefore w:w="450" w:type="dxa"/>
        </w:trPr>
        <w:tc>
          <w:tcPr>
            <w:tcW w:w="7650" w:type="dxa"/>
            <w:tcBorders>
              <w:bottom w:val="single" w:sz="4" w:space="0" w:color="000080"/>
            </w:tcBorders>
            <w:shd w:val="clear" w:color="auto" w:fill="404040"/>
          </w:tcPr>
          <w:p w14:paraId="51A74C56" w14:textId="346F84C8" w:rsidR="000C6B1C" w:rsidRDefault="000C6B1C" w:rsidP="005A6918">
            <w:pPr>
              <w:pStyle w:val="TableStepHead"/>
            </w:pPr>
            <w:r>
              <w:br w:type="page"/>
            </w:r>
            <w:r w:rsidR="0093721B">
              <w:rPr>
                <w:rStyle w:val="TableHeadingChar"/>
              </w:rPr>
              <w:t>Exercise 16.</w:t>
            </w:r>
            <w:r w:rsidR="008948F9" w:rsidRPr="00F07AA1">
              <w:rPr>
                <w:rStyle w:val="TableHeadingChar"/>
              </w:rPr>
              <w:fldChar w:fldCharType="begin"/>
            </w:r>
            <w:r w:rsidRPr="00F07AA1">
              <w:rPr>
                <w:rStyle w:val="TableHeadingChar"/>
              </w:rPr>
              <w:instrText xml:space="preserve"> AUTONUMLGL \e </w:instrText>
            </w:r>
            <w:r w:rsidR="008948F9" w:rsidRPr="00F07AA1">
              <w:rPr>
                <w:rStyle w:val="TableHeadingChar"/>
              </w:rPr>
              <w:fldChar w:fldCharType="end"/>
            </w:r>
            <w:r>
              <w:t xml:space="preserve">  </w:t>
            </w:r>
            <w:r w:rsidR="005A6918">
              <w:t>- Using Sessions</w:t>
            </w:r>
          </w:p>
        </w:tc>
      </w:tr>
      <w:tr w:rsidR="000C6B1C" w14:paraId="6461FA2C" w14:textId="77777777" w:rsidTr="007E2528">
        <w:tc>
          <w:tcPr>
            <w:tcW w:w="450" w:type="dxa"/>
            <w:tcBorders>
              <w:bottom w:val="nil"/>
              <w:right w:val="nil"/>
            </w:tcBorders>
          </w:tcPr>
          <w:p w14:paraId="1B35D20D" w14:textId="77777777" w:rsidR="000C6B1C" w:rsidRDefault="000C6B1C" w:rsidP="002508DA">
            <w:pPr>
              <w:pStyle w:val="TableNumber"/>
            </w:pPr>
            <w:r>
              <w:t>1</w:t>
            </w:r>
          </w:p>
        </w:tc>
        <w:tc>
          <w:tcPr>
            <w:tcW w:w="7650" w:type="dxa"/>
            <w:tcBorders>
              <w:top w:val="nil"/>
              <w:left w:val="nil"/>
              <w:bottom w:val="nil"/>
            </w:tcBorders>
          </w:tcPr>
          <w:p w14:paraId="7AC7F72A" w14:textId="6373745F" w:rsidR="000C6B1C" w:rsidRDefault="00932D1C" w:rsidP="00453F93">
            <w:pPr>
              <w:pStyle w:val="TableText"/>
            </w:pPr>
            <w:r>
              <w:t xml:space="preserve">This exercise will make use of your </w:t>
            </w:r>
            <w:r w:rsidR="00453F93">
              <w:t>Exercise</w:t>
            </w:r>
            <w:r>
              <w:t xml:space="preserve"> 1, but replace the cookies with sessions (which automatically use cookies).</w:t>
            </w:r>
          </w:p>
        </w:tc>
      </w:tr>
      <w:tr w:rsidR="00932D1C" w14:paraId="0DC8948C" w14:textId="77777777" w:rsidTr="007E2528">
        <w:trPr>
          <w:trHeight w:val="202"/>
        </w:trPr>
        <w:tc>
          <w:tcPr>
            <w:tcW w:w="450" w:type="dxa"/>
            <w:tcBorders>
              <w:top w:val="nil"/>
              <w:left w:val="nil"/>
              <w:bottom w:val="nil"/>
              <w:right w:val="nil"/>
            </w:tcBorders>
          </w:tcPr>
          <w:p w14:paraId="1DC743D3" w14:textId="77777777" w:rsidR="00932D1C" w:rsidRDefault="00932D1C" w:rsidP="002508DA">
            <w:pPr>
              <w:pStyle w:val="TableNumber"/>
            </w:pPr>
            <w:r>
              <w:t>2</w:t>
            </w:r>
          </w:p>
        </w:tc>
        <w:tc>
          <w:tcPr>
            <w:tcW w:w="7650" w:type="dxa"/>
            <w:tcBorders>
              <w:top w:val="nil"/>
              <w:left w:val="nil"/>
              <w:bottom w:val="nil"/>
              <w:right w:val="nil"/>
            </w:tcBorders>
          </w:tcPr>
          <w:p w14:paraId="6574A2A9" w14:textId="00D8598B" w:rsidR="00932D1C" w:rsidRDefault="00932D1C" w:rsidP="002508DA">
            <w:pPr>
              <w:pStyle w:val="TableText"/>
            </w:pPr>
            <w:r>
              <w:t xml:space="preserve">Open your main file and logout.php and at the top add </w:t>
            </w:r>
          </w:p>
          <w:p w14:paraId="21E19226" w14:textId="77777777" w:rsidR="00932D1C" w:rsidRDefault="00932D1C" w:rsidP="002508DA">
            <w:pPr>
              <w:pStyle w:val="TableText"/>
            </w:pPr>
          </w:p>
          <w:p w14:paraId="03F10351" w14:textId="77777777" w:rsidR="00932D1C" w:rsidRDefault="00932D1C" w:rsidP="00932D1C">
            <w:pPr>
              <w:pStyle w:val="Code"/>
            </w:pPr>
            <w:r>
              <w:t>session_start();</w:t>
            </w:r>
          </w:p>
          <w:p w14:paraId="5018FBC3" w14:textId="77777777" w:rsidR="003B6AAC" w:rsidRDefault="003B6AAC" w:rsidP="00932D1C">
            <w:pPr>
              <w:pStyle w:val="Code"/>
            </w:pPr>
          </w:p>
          <w:p w14:paraId="0081C754" w14:textId="53A31770" w:rsidR="003B6AAC" w:rsidRDefault="003B6AAC" w:rsidP="003B6AAC">
            <w:pPr>
              <w:pStyle w:val="TableText"/>
            </w:pPr>
            <w:r>
              <w:t>This will automatically make a session be transmitted as a cookie, and that session can then be associated with values just like a cookie.</w:t>
            </w:r>
          </w:p>
        </w:tc>
      </w:tr>
      <w:tr w:rsidR="00932D1C" w14:paraId="3B67438B" w14:textId="77777777" w:rsidTr="007E2528">
        <w:trPr>
          <w:trHeight w:val="201"/>
        </w:trPr>
        <w:tc>
          <w:tcPr>
            <w:tcW w:w="450" w:type="dxa"/>
            <w:tcBorders>
              <w:top w:val="nil"/>
              <w:left w:val="nil"/>
              <w:bottom w:val="nil"/>
              <w:right w:val="nil"/>
            </w:tcBorders>
          </w:tcPr>
          <w:p w14:paraId="56A9C32D" w14:textId="424DAE11" w:rsidR="00932D1C" w:rsidRDefault="00932D1C" w:rsidP="002508DA">
            <w:pPr>
              <w:pStyle w:val="TableNumber"/>
            </w:pPr>
            <w:r>
              <w:t>3</w:t>
            </w:r>
          </w:p>
        </w:tc>
        <w:tc>
          <w:tcPr>
            <w:tcW w:w="7650" w:type="dxa"/>
            <w:tcBorders>
              <w:top w:val="nil"/>
              <w:left w:val="nil"/>
              <w:bottom w:val="nil"/>
              <w:right w:val="nil"/>
            </w:tcBorders>
          </w:tcPr>
          <w:p w14:paraId="32C713B5" w14:textId="77777777" w:rsidR="00932D1C" w:rsidRDefault="003B6AAC" w:rsidP="002508DA">
            <w:pPr>
              <w:pStyle w:val="TableText"/>
            </w:pPr>
            <w:r>
              <w:t>Next change every where that we used to refernce  cookie with the same code, but inside the $_SESSION.</w:t>
            </w:r>
          </w:p>
          <w:p w14:paraId="50C32B4A" w14:textId="77777777" w:rsidR="003B6AAC" w:rsidRDefault="003B6AAC" w:rsidP="002508DA">
            <w:pPr>
              <w:pStyle w:val="TableText"/>
            </w:pPr>
          </w:p>
          <w:p w14:paraId="0FF4CA2A" w14:textId="3CFC7890" w:rsidR="003B6AAC" w:rsidRDefault="003B6AAC" w:rsidP="002508DA">
            <w:pPr>
              <w:pStyle w:val="TableText"/>
            </w:pPr>
            <w:r>
              <w:t>Instead of setting a cookie:</w:t>
            </w:r>
          </w:p>
          <w:p w14:paraId="6B23A022" w14:textId="1583F65A" w:rsidR="003B6AAC" w:rsidRDefault="003B6AAC" w:rsidP="003B6AAC">
            <w:pPr>
              <w:pStyle w:val="Code"/>
            </w:pPr>
            <w:r>
              <w:t>setcookie("UserName", $_POST['username'], $expiryTime);</w:t>
            </w:r>
          </w:p>
          <w:p w14:paraId="448F980F" w14:textId="77777777" w:rsidR="003B6AAC" w:rsidRDefault="003B6AAC" w:rsidP="003B6AAC">
            <w:pPr>
              <w:pStyle w:val="Code"/>
            </w:pPr>
          </w:p>
          <w:p w14:paraId="028E9179" w14:textId="46967386" w:rsidR="003B6AAC" w:rsidRDefault="003B6AAC" w:rsidP="003B6AAC">
            <w:pPr>
              <w:pStyle w:val="TableText"/>
            </w:pPr>
            <w:r>
              <w:t>set a session variable</w:t>
            </w:r>
          </w:p>
          <w:p w14:paraId="3F0909DD" w14:textId="77777777" w:rsidR="003B6AAC" w:rsidRDefault="003B6AAC" w:rsidP="003B6AAC">
            <w:pPr>
              <w:pStyle w:val="CodeBold"/>
            </w:pPr>
          </w:p>
          <w:p w14:paraId="326F79F8" w14:textId="4608148C" w:rsidR="003B6AAC" w:rsidRDefault="003B6AAC" w:rsidP="003B6AAC">
            <w:pPr>
              <w:pStyle w:val="CodeBold"/>
            </w:pPr>
            <w:r w:rsidRPr="003B6AAC">
              <w:t>$_SESSION['Username']=$_POST['username'];</w:t>
            </w:r>
          </w:p>
          <w:p w14:paraId="58CC364E" w14:textId="77777777" w:rsidR="003B6AAC" w:rsidRDefault="003B6AAC" w:rsidP="003B6AAC">
            <w:pPr>
              <w:pStyle w:val="CodeBold"/>
            </w:pPr>
          </w:p>
          <w:p w14:paraId="2D4C3211" w14:textId="6B815B16" w:rsidR="003B6AAC" w:rsidRDefault="003B6AAC" w:rsidP="003B6AAC">
            <w:pPr>
              <w:pStyle w:val="TableText"/>
            </w:pPr>
            <w:r>
              <w:t xml:space="preserve">As a </w:t>
            </w:r>
            <w:r w:rsidR="00226AE4">
              <w:t>consequence</w:t>
            </w:r>
            <w:r>
              <w:t>, everywhere that you check $_COOKIE['username'] should no</w:t>
            </w:r>
            <w:r w:rsidR="00226AE4">
              <w:t>w</w:t>
            </w:r>
            <w:r>
              <w:t xml:space="preserve"> be $_SESION['Username']</w:t>
            </w:r>
            <w:r w:rsidR="00226AE4">
              <w:t>. So</w:t>
            </w:r>
          </w:p>
          <w:p w14:paraId="5C904FF4" w14:textId="77777777" w:rsidR="00226AE4" w:rsidRDefault="00226AE4" w:rsidP="003B6AAC">
            <w:pPr>
              <w:pStyle w:val="TableText"/>
            </w:pPr>
          </w:p>
          <w:p w14:paraId="5AAD9DA4" w14:textId="60B23BA2" w:rsidR="00226AE4" w:rsidRDefault="00226AE4" w:rsidP="00226AE4">
            <w:pPr>
              <w:pStyle w:val="Code"/>
            </w:pPr>
            <w:r>
              <w:t>if(isset</w:t>
            </w:r>
            <w:r w:rsidRPr="00226AE4">
              <w:rPr>
                <w:rStyle w:val="CodeBoldChar"/>
              </w:rPr>
              <w:t>($_SESSION</w:t>
            </w:r>
            <w:r>
              <w:t>['Username'])){</w:t>
            </w:r>
          </w:p>
          <w:p w14:paraId="518585A0" w14:textId="40D8B26D" w:rsidR="00226AE4" w:rsidRDefault="00226AE4" w:rsidP="00226AE4">
            <w:pPr>
              <w:pStyle w:val="Code"/>
            </w:pPr>
            <w:r>
              <w:t xml:space="preserve">     echo "Welcome </w:t>
            </w:r>
            <w:r w:rsidRPr="00226AE4">
              <w:rPr>
                <w:rStyle w:val="CodeBoldChar"/>
              </w:rPr>
              <w:t>".$_SESSION</w:t>
            </w:r>
            <w:r>
              <w:t>['Username'];</w:t>
            </w:r>
          </w:p>
          <w:p w14:paraId="247D873F" w14:textId="06B76EB5" w:rsidR="003B6AAC" w:rsidRDefault="00226AE4" w:rsidP="00226AE4">
            <w:pPr>
              <w:pStyle w:val="Code"/>
            </w:pPr>
            <w:r>
              <w:t>}</w:t>
            </w:r>
          </w:p>
          <w:p w14:paraId="42B67DB1" w14:textId="77777777" w:rsidR="00226AE4" w:rsidRDefault="00226AE4" w:rsidP="00226AE4">
            <w:pPr>
              <w:pStyle w:val="Code"/>
            </w:pPr>
          </w:p>
          <w:p w14:paraId="6E00BCD9" w14:textId="7523A7CA" w:rsidR="00226AE4" w:rsidRDefault="00226AE4" w:rsidP="00226AE4">
            <w:pPr>
              <w:pStyle w:val="Code"/>
            </w:pPr>
            <w:r>
              <w:t>//...</w:t>
            </w:r>
          </w:p>
          <w:p w14:paraId="40D3C63C" w14:textId="77777777" w:rsidR="00226AE4" w:rsidRDefault="00226AE4" w:rsidP="00226AE4">
            <w:pPr>
              <w:pStyle w:val="Code"/>
            </w:pPr>
            <w:r>
              <w:t>if (!isset</w:t>
            </w:r>
            <w:r w:rsidRPr="00226AE4">
              <w:rPr>
                <w:rStyle w:val="CodeBoldChar"/>
              </w:rPr>
              <w:t>($_SESSION[</w:t>
            </w:r>
            <w:r>
              <w:t>'Username'])){</w:t>
            </w:r>
          </w:p>
          <w:p w14:paraId="1768B12F" w14:textId="77777777" w:rsidR="00226AE4" w:rsidRDefault="00226AE4" w:rsidP="00226AE4">
            <w:pPr>
              <w:pStyle w:val="Code"/>
            </w:pPr>
            <w:r>
              <w:t xml:space="preserve">   echo getLoginForm();</w:t>
            </w:r>
          </w:p>
          <w:p w14:paraId="73E8DC5A" w14:textId="26621332" w:rsidR="003B6AAC" w:rsidRDefault="00226AE4" w:rsidP="00226AE4">
            <w:pPr>
              <w:pStyle w:val="Code"/>
            </w:pPr>
            <w:r>
              <w:t>}</w:t>
            </w:r>
          </w:p>
          <w:p w14:paraId="49B18C7C" w14:textId="77777777" w:rsidR="00226AE4" w:rsidRDefault="00226AE4" w:rsidP="003B6AAC">
            <w:pPr>
              <w:pStyle w:val="TableText"/>
            </w:pPr>
          </w:p>
        </w:tc>
      </w:tr>
      <w:tr w:rsidR="00932D1C" w14:paraId="4B95562A" w14:textId="77777777" w:rsidTr="007E2528">
        <w:trPr>
          <w:trHeight w:val="201"/>
        </w:trPr>
        <w:tc>
          <w:tcPr>
            <w:tcW w:w="450" w:type="dxa"/>
            <w:tcBorders>
              <w:top w:val="nil"/>
              <w:left w:val="nil"/>
              <w:bottom w:val="nil"/>
              <w:right w:val="nil"/>
            </w:tcBorders>
          </w:tcPr>
          <w:p w14:paraId="039704D1" w14:textId="27583250" w:rsidR="00932D1C" w:rsidRDefault="00932D1C" w:rsidP="002508DA">
            <w:pPr>
              <w:pStyle w:val="TableNumber"/>
            </w:pPr>
            <w:r>
              <w:t>4</w:t>
            </w:r>
          </w:p>
        </w:tc>
        <w:tc>
          <w:tcPr>
            <w:tcW w:w="7650" w:type="dxa"/>
            <w:tcBorders>
              <w:top w:val="nil"/>
              <w:left w:val="nil"/>
              <w:bottom w:val="nil"/>
              <w:right w:val="nil"/>
            </w:tcBorders>
          </w:tcPr>
          <w:p w14:paraId="49A77E6C" w14:textId="21B31581" w:rsidR="003B6AAC" w:rsidRDefault="003B6AAC" w:rsidP="003B6AAC">
            <w:pPr>
              <w:pStyle w:val="TableText"/>
            </w:pPr>
            <w:r>
              <w:t>In logout.php we log the user out by wiping out the session rather than the cookie.</w:t>
            </w:r>
          </w:p>
          <w:p w14:paraId="39A9DA3D" w14:textId="77777777" w:rsidR="003B6AAC" w:rsidRDefault="003B6AAC" w:rsidP="003B6AAC">
            <w:pPr>
              <w:pStyle w:val="TableText"/>
            </w:pPr>
          </w:p>
          <w:p w14:paraId="442638B1" w14:textId="77777777" w:rsidR="003B6AAC" w:rsidRDefault="003B6AAC" w:rsidP="003B6AAC">
            <w:pPr>
              <w:pStyle w:val="Code"/>
            </w:pPr>
            <w:r w:rsidRPr="003B6AAC">
              <w:t>setcookie("Username", "", -1);</w:t>
            </w:r>
          </w:p>
          <w:p w14:paraId="0959B2AC" w14:textId="77777777" w:rsidR="003B6AAC" w:rsidRDefault="003B6AAC" w:rsidP="003B6AAC">
            <w:pPr>
              <w:pStyle w:val="TableText"/>
            </w:pPr>
            <w:r>
              <w:t>becomes</w:t>
            </w:r>
          </w:p>
          <w:p w14:paraId="51283831" w14:textId="1B8724B5" w:rsidR="003B6AAC" w:rsidRDefault="00226AE4" w:rsidP="003B6AAC">
            <w:pPr>
              <w:pStyle w:val="CodeBold"/>
            </w:pPr>
            <w:r>
              <w:br/>
            </w:r>
            <w:r w:rsidR="003B6AAC" w:rsidRPr="003B6AAC">
              <w:t>unset($_SESSION['Username']);</w:t>
            </w:r>
          </w:p>
          <w:p w14:paraId="53A066D2" w14:textId="77777777" w:rsidR="00932D1C" w:rsidRDefault="00932D1C" w:rsidP="002508DA">
            <w:pPr>
              <w:pStyle w:val="TableText"/>
            </w:pPr>
          </w:p>
        </w:tc>
      </w:tr>
      <w:tr w:rsidR="00932D1C" w14:paraId="13BF3948" w14:textId="77777777" w:rsidTr="007E2528">
        <w:trPr>
          <w:trHeight w:val="201"/>
        </w:trPr>
        <w:tc>
          <w:tcPr>
            <w:tcW w:w="450" w:type="dxa"/>
            <w:tcBorders>
              <w:top w:val="nil"/>
              <w:left w:val="nil"/>
              <w:bottom w:val="nil"/>
              <w:right w:val="nil"/>
            </w:tcBorders>
          </w:tcPr>
          <w:p w14:paraId="3B1754DC" w14:textId="7411DBF0" w:rsidR="00932D1C" w:rsidRDefault="00932D1C" w:rsidP="002508DA">
            <w:pPr>
              <w:pStyle w:val="TableNumber"/>
            </w:pPr>
            <w:r>
              <w:t>5</w:t>
            </w:r>
          </w:p>
        </w:tc>
        <w:tc>
          <w:tcPr>
            <w:tcW w:w="7650" w:type="dxa"/>
            <w:tcBorders>
              <w:top w:val="nil"/>
              <w:left w:val="nil"/>
              <w:bottom w:val="nil"/>
              <w:right w:val="nil"/>
            </w:tcBorders>
          </w:tcPr>
          <w:p w14:paraId="091F6054" w14:textId="1F70831D" w:rsidR="00932D1C" w:rsidRDefault="00226AE4" w:rsidP="007E2528">
            <w:pPr>
              <w:pStyle w:val="TableText"/>
            </w:pPr>
            <w:r>
              <w:t xml:space="preserve">That's it. Try </w:t>
            </w:r>
            <w:r w:rsidR="007E2528">
              <w:t>logging</w:t>
            </w:r>
            <w:r>
              <w:t xml:space="preserve"> in as before and your authentication should "stick" just like you made it do with cookies. </w:t>
            </w:r>
            <w:r w:rsidR="007E2528">
              <w:t>The benfit is that</w:t>
            </w:r>
            <w:r>
              <w:t xml:space="preserve"> instead of relying on the value of the cookie, the session mechanism automatically introduces an obfuscated cookie (as shown in Figure </w:t>
            </w:r>
            <w:r w:rsidR="004A2211">
              <w:t>16</w:t>
            </w:r>
            <w:r>
              <w:t>.2)</w:t>
            </w:r>
          </w:p>
        </w:tc>
      </w:tr>
    </w:tbl>
    <w:p w14:paraId="62F766B8" w14:textId="77777777" w:rsidR="000C6B1C" w:rsidRDefault="000C6B1C" w:rsidP="000C6B1C">
      <w:pPr>
        <w:pStyle w:val="BodyMain"/>
      </w:pPr>
    </w:p>
    <w:p w14:paraId="4DC0A76B" w14:textId="1921788B" w:rsidR="00226AE4" w:rsidRPr="002D0E06" w:rsidRDefault="00226AE4" w:rsidP="00226AE4">
      <w:pPr>
        <w:pStyle w:val="FigureImage"/>
      </w:pPr>
      <w:r>
        <w:rPr>
          <w:noProof/>
        </w:rPr>
        <w:drawing>
          <wp:inline distT="0" distB="0" distL="0" distR="0" wp14:anchorId="341A1B67" wp14:editId="78F2410B">
            <wp:extent cx="4800600" cy="1048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05 at 10.08.44 PM.png"/>
                    <pic:cNvPicPr/>
                  </pic:nvPicPr>
                  <pic:blipFill>
                    <a:blip r:embed="rId11">
                      <a:extLst>
                        <a:ext uri="{28A0092B-C50C-407E-A947-70E740481C1C}">
                          <a14:useLocalDpi xmlns:a14="http://schemas.microsoft.com/office/drawing/2010/main" val="0"/>
                        </a:ext>
                      </a:extLst>
                    </a:blip>
                    <a:stretch>
                      <a:fillRect/>
                    </a:stretch>
                  </pic:blipFill>
                  <pic:spPr>
                    <a:xfrm>
                      <a:off x="0" y="0"/>
                      <a:ext cx="4800600" cy="1048385"/>
                    </a:xfrm>
                    <a:prstGeom prst="rect">
                      <a:avLst/>
                    </a:prstGeom>
                  </pic:spPr>
                </pic:pic>
              </a:graphicData>
            </a:graphic>
          </wp:inline>
        </w:drawing>
      </w:r>
    </w:p>
    <w:p w14:paraId="72E39CEB" w14:textId="7A220190" w:rsidR="00226AE4" w:rsidRDefault="00226AE4" w:rsidP="00226AE4">
      <w:pPr>
        <w:pStyle w:val="Caption"/>
      </w:pPr>
      <w:r>
        <w:t xml:space="preserve">Figure </w:t>
      </w:r>
      <w:r w:rsidR="004A2211">
        <w:t>16</w:t>
      </w:r>
      <w:r w:rsidRPr="002D0E06">
        <w:t>.</w:t>
      </w:r>
      <w:r w:rsidR="007E2528">
        <w:t>3</w:t>
      </w:r>
      <w:r w:rsidRPr="002D0E06">
        <w:t xml:space="preserve"> – </w:t>
      </w:r>
      <w:r>
        <w:t>Screenshot of Firebug, showing an auto generated PHP session cookie.</w:t>
      </w:r>
    </w:p>
    <w:p w14:paraId="482C9E76" w14:textId="77777777" w:rsidR="000C6B1C" w:rsidRDefault="000C6B1C" w:rsidP="000C6B1C">
      <w:pPr>
        <w:pStyle w:val="BodyMain"/>
      </w:pPr>
    </w:p>
    <w:p w14:paraId="72C7EF87" w14:textId="77777777" w:rsidR="000C6B1C" w:rsidRDefault="000C6B1C" w:rsidP="000C6B1C">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6F1C26DB" w14:textId="77777777" w:rsidTr="002508DA">
        <w:trPr>
          <w:gridBefore w:val="1"/>
          <w:wBefore w:w="450" w:type="dxa"/>
        </w:trPr>
        <w:tc>
          <w:tcPr>
            <w:tcW w:w="7650" w:type="dxa"/>
            <w:tcBorders>
              <w:bottom w:val="single" w:sz="4" w:space="0" w:color="000080"/>
            </w:tcBorders>
            <w:shd w:val="clear" w:color="auto" w:fill="404040"/>
          </w:tcPr>
          <w:p w14:paraId="7B3D0600" w14:textId="4EA68149" w:rsidR="000C6B1C" w:rsidRDefault="000C6B1C" w:rsidP="005A6918">
            <w:pPr>
              <w:pStyle w:val="TableStepHead"/>
            </w:pPr>
            <w:r>
              <w:br w:type="page"/>
            </w:r>
            <w:r w:rsidR="0093721B">
              <w:rPr>
                <w:rStyle w:val="TableHeadingChar"/>
              </w:rPr>
              <w:t>Exercise 16.</w:t>
            </w:r>
            <w:r w:rsidR="008948F9" w:rsidRPr="00F07AA1">
              <w:rPr>
                <w:rStyle w:val="TableHeadingChar"/>
              </w:rPr>
              <w:fldChar w:fldCharType="begin"/>
            </w:r>
            <w:r w:rsidRPr="00F07AA1">
              <w:rPr>
                <w:rStyle w:val="TableHeadingChar"/>
              </w:rPr>
              <w:instrText xml:space="preserve"> AUTONUMLGL \e </w:instrText>
            </w:r>
            <w:r w:rsidR="008948F9" w:rsidRPr="00F07AA1">
              <w:rPr>
                <w:rStyle w:val="TableHeadingChar"/>
              </w:rPr>
              <w:fldChar w:fldCharType="end"/>
            </w:r>
            <w:r>
              <w:t xml:space="preserve">  — </w:t>
            </w:r>
            <w:r w:rsidR="005A6918">
              <w:t>HTML5 Web Storage</w:t>
            </w:r>
          </w:p>
        </w:tc>
      </w:tr>
      <w:tr w:rsidR="000C6B1C" w14:paraId="35C15882" w14:textId="77777777" w:rsidTr="00383C7C">
        <w:tc>
          <w:tcPr>
            <w:tcW w:w="450" w:type="dxa"/>
            <w:tcBorders>
              <w:bottom w:val="nil"/>
              <w:right w:val="nil"/>
            </w:tcBorders>
          </w:tcPr>
          <w:p w14:paraId="260B9F50" w14:textId="77777777" w:rsidR="000C6B1C" w:rsidRDefault="000C6B1C" w:rsidP="002508DA">
            <w:pPr>
              <w:pStyle w:val="TableNumber"/>
            </w:pPr>
            <w:r>
              <w:t>1</w:t>
            </w:r>
          </w:p>
        </w:tc>
        <w:tc>
          <w:tcPr>
            <w:tcW w:w="7650" w:type="dxa"/>
            <w:tcBorders>
              <w:top w:val="nil"/>
              <w:left w:val="nil"/>
              <w:bottom w:val="nil"/>
            </w:tcBorders>
          </w:tcPr>
          <w:p w14:paraId="26EB8E5D" w14:textId="2BB40D14" w:rsidR="000C6B1C" w:rsidRDefault="001A47C4" w:rsidP="001A47C4">
            <w:pPr>
              <w:pStyle w:val="TableText"/>
            </w:pPr>
            <w:r>
              <w:t xml:space="preserve">Open </w:t>
            </w:r>
            <w:r w:rsidR="0093721B">
              <w:rPr>
                <w:rStyle w:val="MarginNote-URL"/>
              </w:rPr>
              <w:t>lab16</w:t>
            </w:r>
            <w:r w:rsidRPr="001773F7">
              <w:rPr>
                <w:rStyle w:val="MarginNote-URL"/>
              </w:rPr>
              <w:t>-exercise0</w:t>
            </w:r>
            <w:r>
              <w:rPr>
                <w:rStyle w:val="MarginNote-URL"/>
              </w:rPr>
              <w:t>4</w:t>
            </w:r>
            <w:r w:rsidRPr="001773F7">
              <w:rPr>
                <w:rStyle w:val="MarginNote-URL"/>
              </w:rPr>
              <w:t>.php</w:t>
            </w:r>
            <w:r>
              <w:t xml:space="preserve"> and notice that it is conducting a 3 question survey using sessions.</w:t>
            </w:r>
            <w:r w:rsidR="00E221E0">
              <w:t xml:space="preserve"> In order to get the next question the last question must be submitted, requiring multiple requests to the server to conduct th</w:t>
            </w:r>
            <w:r w:rsidR="00371FEB">
              <w:t>e survey. Nothing is done with the results in this example.</w:t>
            </w:r>
          </w:p>
        </w:tc>
      </w:tr>
      <w:tr w:rsidR="00522BEC" w14:paraId="0D375677" w14:textId="77777777" w:rsidTr="00383C7C">
        <w:trPr>
          <w:trHeight w:val="2259"/>
        </w:trPr>
        <w:tc>
          <w:tcPr>
            <w:tcW w:w="450" w:type="dxa"/>
            <w:tcBorders>
              <w:top w:val="nil"/>
              <w:left w:val="nil"/>
              <w:bottom w:val="nil"/>
              <w:right w:val="nil"/>
            </w:tcBorders>
          </w:tcPr>
          <w:p w14:paraId="556D3B15" w14:textId="77777777" w:rsidR="00522BEC" w:rsidRDefault="00522BEC" w:rsidP="002508DA">
            <w:pPr>
              <w:pStyle w:val="TableNumber"/>
            </w:pPr>
            <w:r>
              <w:t>2</w:t>
            </w:r>
          </w:p>
        </w:tc>
        <w:tc>
          <w:tcPr>
            <w:tcW w:w="7650" w:type="dxa"/>
            <w:tcBorders>
              <w:top w:val="nil"/>
              <w:left w:val="nil"/>
              <w:bottom w:val="nil"/>
              <w:right w:val="nil"/>
            </w:tcBorders>
          </w:tcPr>
          <w:p w14:paraId="26305618" w14:textId="77777777" w:rsidR="00522BEC" w:rsidRDefault="00522BEC" w:rsidP="002508DA">
            <w:pPr>
              <w:pStyle w:val="TableText"/>
            </w:pPr>
            <w:r>
              <w:t>We will change the page to post all 3 questions and use HTML5 storage to run the survey, collects the answers, and post at the end.</w:t>
            </w:r>
          </w:p>
          <w:p w14:paraId="27639F1A" w14:textId="04208F80" w:rsidR="00522BEC" w:rsidRDefault="00522BEC" w:rsidP="002508DA">
            <w:pPr>
              <w:pStyle w:val="TableText"/>
            </w:pPr>
            <w:r>
              <w:t>First we will remove the need for sessions to handle which question we are on (easier to debug as well). This means replacing the complicated session logic with the very straightforward:</w:t>
            </w:r>
          </w:p>
          <w:p w14:paraId="4AED24AA" w14:textId="77777777" w:rsidR="00522BEC" w:rsidRDefault="00522BEC" w:rsidP="00522BEC">
            <w:pPr>
              <w:pStyle w:val="Code"/>
            </w:pPr>
            <w:r>
              <w:t>&lt;?php</w:t>
            </w:r>
          </w:p>
          <w:p w14:paraId="06A47503" w14:textId="77777777" w:rsidR="00522BEC" w:rsidRDefault="00522BEC" w:rsidP="00522BEC">
            <w:pPr>
              <w:pStyle w:val="Code"/>
            </w:pPr>
          </w:p>
          <w:p w14:paraId="6E29B31A" w14:textId="77777777" w:rsidR="00522BEC" w:rsidRDefault="00522BEC" w:rsidP="00522BEC">
            <w:pPr>
              <w:pStyle w:val="Code"/>
            </w:pPr>
            <w:r>
              <w:t xml:space="preserve">echo "&lt;h1 </w:t>
            </w:r>
            <w:r w:rsidRPr="00550B96">
              <w:rPr>
                <w:rStyle w:val="CodeBoldChar"/>
              </w:rPr>
              <w:t>id='questionNumber'</w:t>
            </w:r>
            <w:r>
              <w:t>&gt;Question #1&lt;/h1&gt;";</w:t>
            </w:r>
          </w:p>
          <w:p w14:paraId="50C8E36E" w14:textId="77777777" w:rsidR="00522BEC" w:rsidRDefault="00522BEC" w:rsidP="00522BEC">
            <w:pPr>
              <w:pStyle w:val="Code"/>
            </w:pPr>
            <w:r>
              <w:t>echo "&lt;h2&gt;".getSurveyQuestion(0)."&lt;/h2&gt;";</w:t>
            </w:r>
          </w:p>
          <w:p w14:paraId="45C9DDE2" w14:textId="77777777" w:rsidR="00522BEC" w:rsidRDefault="00522BEC" w:rsidP="00522BEC">
            <w:pPr>
              <w:pStyle w:val="Code"/>
            </w:pPr>
          </w:p>
          <w:p w14:paraId="6C5208A8" w14:textId="77777777" w:rsidR="00522BEC" w:rsidRDefault="00522BEC" w:rsidP="00522BEC">
            <w:pPr>
              <w:pStyle w:val="Code"/>
            </w:pPr>
          </w:p>
          <w:p w14:paraId="222301E7" w14:textId="77777777" w:rsidR="00522BEC" w:rsidRDefault="00522BEC" w:rsidP="00522BEC">
            <w:pPr>
              <w:pStyle w:val="Code"/>
            </w:pPr>
            <w:r>
              <w:t>?&gt;</w:t>
            </w:r>
          </w:p>
          <w:p w14:paraId="340CD1E9" w14:textId="77777777" w:rsidR="00522BEC" w:rsidRDefault="00522BEC" w:rsidP="00522BEC">
            <w:pPr>
              <w:pStyle w:val="Code"/>
            </w:pPr>
          </w:p>
          <w:p w14:paraId="6ADDAD0F" w14:textId="77777777" w:rsidR="00522BEC" w:rsidRDefault="00522BEC" w:rsidP="00522BEC">
            <w:pPr>
              <w:pStyle w:val="TableText"/>
            </w:pPr>
            <w:r>
              <w:t>Similarly, simplify the form to add a id (for Javascript) and change the input submit firled to a button attached to a JavaScript function.</w:t>
            </w:r>
          </w:p>
          <w:p w14:paraId="55451B59" w14:textId="77777777" w:rsidR="00522BEC" w:rsidRDefault="00522BEC" w:rsidP="00522BEC">
            <w:pPr>
              <w:pStyle w:val="TableText"/>
            </w:pPr>
          </w:p>
          <w:p w14:paraId="57370BC2" w14:textId="77777777" w:rsidR="00522BEC" w:rsidRDefault="00522BEC" w:rsidP="00522BEC">
            <w:pPr>
              <w:pStyle w:val="Code"/>
            </w:pPr>
            <w:r>
              <w:t>function getSurveyQuestion($i){</w:t>
            </w:r>
          </w:p>
          <w:p w14:paraId="75CAF6ED" w14:textId="77777777" w:rsidR="00522BEC" w:rsidRDefault="00522BEC" w:rsidP="00522BEC">
            <w:pPr>
              <w:pStyle w:val="Code"/>
            </w:pPr>
            <w:r>
              <w:t xml:space="preserve">  $questions = array("What is your favorite color?", "In what city were you    </w:t>
            </w:r>
          </w:p>
          <w:p w14:paraId="066FE00E" w14:textId="77777777" w:rsidR="00522BEC" w:rsidRDefault="00522BEC" w:rsidP="00522BEC">
            <w:pPr>
              <w:pStyle w:val="Code"/>
            </w:pPr>
            <w:r>
              <w:t xml:space="preserve">                      born?", "Your favorite drink is:");</w:t>
            </w:r>
          </w:p>
          <w:p w14:paraId="0CF3399A" w14:textId="77777777" w:rsidR="00522BEC" w:rsidRDefault="00522BEC" w:rsidP="00522BEC">
            <w:pPr>
              <w:pStyle w:val="Code"/>
            </w:pPr>
            <w:r>
              <w:t xml:space="preserve">  $form= "                                                                                                                 </w:t>
            </w:r>
          </w:p>
          <w:p w14:paraId="69F58B7B" w14:textId="77777777" w:rsidR="00522BEC" w:rsidRDefault="00522BEC" w:rsidP="00522BEC">
            <w:pPr>
              <w:pStyle w:val="Code"/>
            </w:pPr>
            <w:r>
              <w:t xml:space="preserve">  &lt;form action='' method='get' role='form'&gt;                                                                                </w:t>
            </w:r>
          </w:p>
          <w:p w14:paraId="0BF4D2EA" w14:textId="77777777" w:rsidR="00522BEC" w:rsidRDefault="00522BEC" w:rsidP="00522BEC">
            <w:pPr>
              <w:pStyle w:val="Code"/>
            </w:pPr>
            <w:r>
              <w:t xml:space="preserve">  &lt;div class ='form-group'&gt;                                                                                                </w:t>
            </w:r>
          </w:p>
          <w:p w14:paraId="4A4C1DB2" w14:textId="77777777" w:rsidR="00522BEC" w:rsidRDefault="00522BEC" w:rsidP="00522BEC">
            <w:pPr>
              <w:pStyle w:val="Code"/>
            </w:pPr>
            <w:r>
              <w:t xml:space="preserve">    &lt;label for='answer' </w:t>
            </w:r>
            <w:r w:rsidRPr="00550B96">
              <w:rPr>
                <w:rStyle w:val="CodeBoldChar"/>
              </w:rPr>
              <w:t>id='question'</w:t>
            </w:r>
            <w:r>
              <w:t xml:space="preserve">&gt;".$questions[$i]."&lt;/label&gt;                                                           </w:t>
            </w:r>
          </w:p>
          <w:p w14:paraId="651C0277" w14:textId="77777777" w:rsidR="00522BEC" w:rsidRDefault="00522BEC" w:rsidP="00522BEC">
            <w:pPr>
              <w:pStyle w:val="Code"/>
            </w:pPr>
            <w:r>
              <w:t xml:space="preserve">    &lt;input type='text' name='answer' id='answer' class='form-control'/&gt;                                                    </w:t>
            </w:r>
          </w:p>
          <w:p w14:paraId="7E977009" w14:textId="77777777" w:rsidR="00522BEC" w:rsidRDefault="00522BEC" w:rsidP="00522BEC">
            <w:pPr>
              <w:pStyle w:val="Code"/>
            </w:pPr>
            <w:r>
              <w:t xml:space="preserve">   &lt;/div&gt;";</w:t>
            </w:r>
          </w:p>
          <w:p w14:paraId="12B1FD30" w14:textId="77777777" w:rsidR="00522BEC" w:rsidRPr="00550B96" w:rsidRDefault="00522BEC" w:rsidP="00522BEC">
            <w:pPr>
              <w:pStyle w:val="Code"/>
              <w:rPr>
                <w:rStyle w:val="CodeBoldChar"/>
              </w:rPr>
            </w:pPr>
            <w:r>
              <w:t xml:space="preserve">   $</w:t>
            </w:r>
            <w:r w:rsidRPr="00550B96">
              <w:rPr>
                <w:rStyle w:val="CodeBoldChar"/>
              </w:rPr>
              <w:t xml:space="preserve">form.="&lt;input type='button' value='Next' class='form-control' </w:t>
            </w:r>
            <w:r>
              <w:rPr>
                <w:rStyle w:val="CodeBoldChar"/>
              </w:rPr>
              <w:t xml:space="preserve">         </w:t>
            </w:r>
            <w:r w:rsidRPr="00550B96">
              <w:rPr>
                <w:rStyle w:val="CodeBoldChar"/>
              </w:rPr>
              <w:t>onclick='nextQ();'/&gt;";</w:t>
            </w:r>
          </w:p>
          <w:p w14:paraId="514ACDEA" w14:textId="77777777" w:rsidR="00522BEC" w:rsidRDefault="00522BEC" w:rsidP="00522BEC">
            <w:pPr>
              <w:pStyle w:val="Code"/>
            </w:pPr>
            <w:r>
              <w:t xml:space="preserve">  $form.="&lt;/form&gt;";</w:t>
            </w:r>
          </w:p>
          <w:p w14:paraId="3DCA5BAE" w14:textId="77777777" w:rsidR="00522BEC" w:rsidRDefault="00522BEC" w:rsidP="00522BEC">
            <w:pPr>
              <w:pStyle w:val="Code"/>
            </w:pPr>
            <w:r>
              <w:t xml:space="preserve">  return $form;</w:t>
            </w:r>
          </w:p>
          <w:p w14:paraId="172BFB9A" w14:textId="77777777" w:rsidR="00522BEC" w:rsidRDefault="00522BEC" w:rsidP="00522BEC">
            <w:pPr>
              <w:pStyle w:val="Code"/>
            </w:pPr>
            <w:r>
              <w:t>}</w:t>
            </w:r>
          </w:p>
          <w:p w14:paraId="0D60112D" w14:textId="77777777" w:rsidR="00522BEC" w:rsidRPr="000C6B1C" w:rsidRDefault="00522BEC" w:rsidP="00522BEC">
            <w:pPr>
              <w:pStyle w:val="Code"/>
            </w:pPr>
            <w:r>
              <w:t>?&gt;</w:t>
            </w:r>
          </w:p>
          <w:p w14:paraId="5A8075E2" w14:textId="51E6E71A" w:rsidR="00522BEC" w:rsidRDefault="00522BEC" w:rsidP="002508DA">
            <w:pPr>
              <w:pStyle w:val="TableText"/>
            </w:pPr>
          </w:p>
        </w:tc>
      </w:tr>
      <w:tr w:rsidR="00522BEC" w14:paraId="3E3386B5" w14:textId="77777777" w:rsidTr="00383C7C">
        <w:trPr>
          <w:trHeight w:val="1647"/>
        </w:trPr>
        <w:tc>
          <w:tcPr>
            <w:tcW w:w="450" w:type="dxa"/>
            <w:tcBorders>
              <w:top w:val="nil"/>
              <w:left w:val="nil"/>
              <w:bottom w:val="nil"/>
              <w:right w:val="nil"/>
            </w:tcBorders>
          </w:tcPr>
          <w:p w14:paraId="3101356F" w14:textId="07180B5C" w:rsidR="00522BEC" w:rsidRDefault="00522BEC" w:rsidP="002508DA">
            <w:pPr>
              <w:pStyle w:val="TableNumber"/>
            </w:pPr>
            <w:r>
              <w:t>3</w:t>
            </w:r>
          </w:p>
        </w:tc>
        <w:tc>
          <w:tcPr>
            <w:tcW w:w="7650" w:type="dxa"/>
            <w:tcBorders>
              <w:top w:val="nil"/>
              <w:left w:val="nil"/>
              <w:bottom w:val="nil"/>
              <w:right w:val="nil"/>
            </w:tcBorders>
          </w:tcPr>
          <w:p w14:paraId="7F6D4F57" w14:textId="5AF5FA02" w:rsidR="00522BEC" w:rsidRDefault="00522BEC" w:rsidP="00D51134">
            <w:pPr>
              <w:pStyle w:val="TableText"/>
            </w:pPr>
            <w:r>
              <w:t xml:space="preserve">Now add </w:t>
            </w:r>
            <w:r w:rsidR="00D51134">
              <w:t>JavaScript</w:t>
            </w:r>
            <w:r>
              <w:t xml:space="preserve"> tags and code to initialize all the questions in </w:t>
            </w:r>
            <w:r w:rsidR="00D51134">
              <w:t xml:space="preserve">the HTML5 sessionStorage: </w:t>
            </w:r>
          </w:p>
          <w:p w14:paraId="3B4C1432" w14:textId="77777777" w:rsidR="00D51134" w:rsidRDefault="00D51134" w:rsidP="00D51134">
            <w:pPr>
              <w:pStyle w:val="TableText"/>
            </w:pPr>
          </w:p>
          <w:p w14:paraId="309246B6" w14:textId="441A2D63" w:rsidR="00D51134" w:rsidRDefault="00D51134" w:rsidP="00D51134">
            <w:pPr>
              <w:pStyle w:val="Code"/>
            </w:pPr>
            <w:r w:rsidRPr="00D51134">
              <w:t>&lt;script language="javascript" type="text/javascript"&gt;</w:t>
            </w:r>
          </w:p>
          <w:p w14:paraId="70AF84D9" w14:textId="77777777" w:rsidR="00D51134" w:rsidRDefault="00D51134" w:rsidP="00D51134">
            <w:pPr>
              <w:pStyle w:val="Code"/>
            </w:pPr>
          </w:p>
          <w:p w14:paraId="4229C25E" w14:textId="77777777" w:rsidR="00D51134" w:rsidRDefault="00D51134" w:rsidP="00D51134">
            <w:pPr>
              <w:pStyle w:val="Code"/>
            </w:pPr>
            <w:r>
              <w:t>if (typeof (localStorage) === "undefined" || typeof (sessionStorage) === "undefined") {</w:t>
            </w:r>
          </w:p>
          <w:p w14:paraId="571275AD" w14:textId="77777777" w:rsidR="00D51134" w:rsidRDefault="00D51134" w:rsidP="00D51134">
            <w:pPr>
              <w:pStyle w:val="Code"/>
            </w:pPr>
            <w:r>
              <w:t xml:space="preserve"> alert("Web Storage is not supported on this browser...");</w:t>
            </w:r>
          </w:p>
          <w:p w14:paraId="7A394C67" w14:textId="77777777" w:rsidR="00D51134" w:rsidRDefault="00D51134" w:rsidP="00D51134">
            <w:pPr>
              <w:pStyle w:val="Code"/>
            </w:pPr>
            <w:r>
              <w:t>}</w:t>
            </w:r>
          </w:p>
          <w:p w14:paraId="03351477" w14:textId="77777777" w:rsidR="00D51134" w:rsidRDefault="00D51134" w:rsidP="00D51134">
            <w:pPr>
              <w:pStyle w:val="Code"/>
            </w:pPr>
            <w:r>
              <w:t>else {</w:t>
            </w:r>
          </w:p>
          <w:p w14:paraId="265ED540" w14:textId="0F235EBC" w:rsidR="00D51134" w:rsidRDefault="00D51134" w:rsidP="00D51134">
            <w:pPr>
              <w:pStyle w:val="CodeComment"/>
            </w:pPr>
            <w:r>
              <w:t xml:space="preserve">  //gets serialized to a comma separated list of strings.</w:t>
            </w:r>
          </w:p>
          <w:p w14:paraId="64B9B125" w14:textId="77777777" w:rsidR="00D51134" w:rsidRPr="00D51134" w:rsidRDefault="00D51134" w:rsidP="00D51134">
            <w:pPr>
              <w:pStyle w:val="Code"/>
            </w:pPr>
            <w:r w:rsidRPr="00D51134">
              <w:t xml:space="preserve">   sessionStorage.setItem("Questions", </w:t>
            </w:r>
          </w:p>
          <w:p w14:paraId="52CB2686" w14:textId="173660D8" w:rsidR="00D51134" w:rsidRPr="00D51134" w:rsidRDefault="00D51134" w:rsidP="00D51134">
            <w:pPr>
              <w:pStyle w:val="Code"/>
            </w:pPr>
            <w:r w:rsidRPr="00D51134">
              <w:t>new Array("What is your favorite color?", "In what city were you born?", "Your favorite drink is:"));</w:t>
            </w:r>
          </w:p>
          <w:p w14:paraId="5691D28C" w14:textId="77777777" w:rsidR="00D51134" w:rsidRPr="00D51134" w:rsidRDefault="00D51134" w:rsidP="00D51134">
            <w:pPr>
              <w:pStyle w:val="Code"/>
            </w:pPr>
            <w:r w:rsidRPr="00D51134">
              <w:t xml:space="preserve"> sessionStorage.setItem("Answers", "");</w:t>
            </w:r>
          </w:p>
          <w:p w14:paraId="334725F8" w14:textId="77777777" w:rsidR="00D51134" w:rsidRPr="00D51134" w:rsidRDefault="00D51134" w:rsidP="00D51134">
            <w:pPr>
              <w:pStyle w:val="Code"/>
            </w:pPr>
            <w:r w:rsidRPr="00D51134">
              <w:t xml:space="preserve"> sessionStorage.setItem("currentQuestion",0);</w:t>
            </w:r>
          </w:p>
          <w:p w14:paraId="4B885E27" w14:textId="77777777" w:rsidR="00D51134" w:rsidRPr="00D51134" w:rsidRDefault="00D51134" w:rsidP="00D51134">
            <w:pPr>
              <w:pStyle w:val="Code"/>
            </w:pPr>
            <w:r w:rsidRPr="00D51134">
              <w:t xml:space="preserve"> // document.write("web storage modified");</w:t>
            </w:r>
          </w:p>
          <w:p w14:paraId="4990EDD0" w14:textId="77777777" w:rsidR="00D51134" w:rsidRPr="00D51134" w:rsidRDefault="00D51134" w:rsidP="00D51134">
            <w:pPr>
              <w:pStyle w:val="Code"/>
            </w:pPr>
            <w:r w:rsidRPr="00D51134">
              <w:t>}</w:t>
            </w:r>
          </w:p>
          <w:p w14:paraId="580010C3" w14:textId="77777777" w:rsidR="00D51134" w:rsidRDefault="00D51134" w:rsidP="00D51134">
            <w:pPr>
              <w:pStyle w:val="Code"/>
            </w:pPr>
          </w:p>
          <w:p w14:paraId="166BBCB7" w14:textId="158FFEA1" w:rsidR="00D51134" w:rsidRDefault="00D51134" w:rsidP="00D51134">
            <w:pPr>
              <w:pStyle w:val="Code"/>
            </w:pPr>
            <w:r>
              <w:t>&lt;/script&gt;</w:t>
            </w:r>
          </w:p>
        </w:tc>
      </w:tr>
      <w:tr w:rsidR="00522BEC" w14:paraId="49E097C6" w14:textId="77777777" w:rsidTr="00383C7C">
        <w:trPr>
          <w:trHeight w:val="1647"/>
        </w:trPr>
        <w:tc>
          <w:tcPr>
            <w:tcW w:w="450" w:type="dxa"/>
            <w:tcBorders>
              <w:top w:val="nil"/>
              <w:left w:val="nil"/>
              <w:bottom w:val="nil"/>
              <w:right w:val="nil"/>
            </w:tcBorders>
          </w:tcPr>
          <w:p w14:paraId="59C39981" w14:textId="4E398762" w:rsidR="00522BEC" w:rsidRDefault="00522BEC" w:rsidP="002508DA">
            <w:pPr>
              <w:pStyle w:val="TableNumber"/>
            </w:pPr>
            <w:r>
              <w:t>4</w:t>
            </w:r>
          </w:p>
        </w:tc>
        <w:tc>
          <w:tcPr>
            <w:tcW w:w="7650" w:type="dxa"/>
            <w:tcBorders>
              <w:top w:val="nil"/>
              <w:left w:val="nil"/>
              <w:bottom w:val="nil"/>
              <w:right w:val="nil"/>
            </w:tcBorders>
          </w:tcPr>
          <w:p w14:paraId="298502E8" w14:textId="77777777" w:rsidR="00522BEC" w:rsidRDefault="00D51134" w:rsidP="002508DA">
            <w:pPr>
              <w:pStyle w:val="TableText"/>
            </w:pPr>
            <w:r>
              <w:t>Finally we will write the function that handles the button p[ress, stores the answer and changes over tot he next question.</w:t>
            </w:r>
          </w:p>
          <w:p w14:paraId="174D0EEA" w14:textId="77777777" w:rsidR="00697C34" w:rsidRDefault="00697C34" w:rsidP="002508DA">
            <w:pPr>
              <w:pStyle w:val="TableText"/>
            </w:pPr>
          </w:p>
          <w:p w14:paraId="09A9F766" w14:textId="77777777" w:rsidR="00D51134" w:rsidRDefault="00D51134" w:rsidP="00D51134">
            <w:pPr>
              <w:pStyle w:val="Code"/>
            </w:pPr>
            <w:r>
              <w:t>function nextQ(){</w:t>
            </w:r>
          </w:p>
          <w:p w14:paraId="5884CB76" w14:textId="77777777" w:rsidR="00D51134" w:rsidRDefault="00D51134" w:rsidP="00D51134">
            <w:pPr>
              <w:pStyle w:val="Code"/>
            </w:pPr>
            <w:r>
              <w:t xml:space="preserve">  var currentIndex = sessionStorage.getItem("currentQuestion");</w:t>
            </w:r>
          </w:p>
          <w:p w14:paraId="797E4BAD" w14:textId="77777777" w:rsidR="00D51134" w:rsidRDefault="00D51134" w:rsidP="00D51134">
            <w:pPr>
              <w:pStyle w:val="Code"/>
            </w:pPr>
            <w:r>
              <w:t xml:space="preserve">  var answerNode = document.getElementById("answer");</w:t>
            </w:r>
          </w:p>
          <w:p w14:paraId="7D2A1591" w14:textId="77777777" w:rsidR="00D51134" w:rsidRDefault="00D51134" w:rsidP="00D51134">
            <w:pPr>
              <w:pStyle w:val="Code"/>
            </w:pPr>
            <w:r>
              <w:t xml:space="preserve">  var answer = answerNode.value;</w:t>
            </w:r>
          </w:p>
          <w:p w14:paraId="528A6744" w14:textId="77777777" w:rsidR="00D51134" w:rsidRDefault="00D51134" w:rsidP="00D51134">
            <w:pPr>
              <w:pStyle w:val="Code"/>
            </w:pPr>
            <w:r>
              <w:t xml:space="preserve">  var oldAnswers = sessionStorage.getItem("Answers");</w:t>
            </w:r>
          </w:p>
          <w:p w14:paraId="22A884D4" w14:textId="77777777" w:rsidR="00D51134" w:rsidRDefault="00D51134" w:rsidP="00D51134">
            <w:pPr>
              <w:pStyle w:val="Code"/>
            </w:pPr>
            <w:r>
              <w:t xml:space="preserve">  if(oldAnswers!="")</w:t>
            </w:r>
          </w:p>
          <w:p w14:paraId="35FC8CC9" w14:textId="77777777" w:rsidR="00D51134" w:rsidRDefault="00D51134" w:rsidP="00D51134">
            <w:pPr>
              <w:pStyle w:val="Code"/>
            </w:pPr>
            <w:r>
              <w:t xml:space="preserve">    sessionStorage.setItem("Answers",oldAnswers+","+answer);</w:t>
            </w:r>
          </w:p>
          <w:p w14:paraId="34B1D7B5" w14:textId="77777777" w:rsidR="00D51134" w:rsidRDefault="00D51134" w:rsidP="00D51134">
            <w:pPr>
              <w:pStyle w:val="Code"/>
            </w:pPr>
            <w:r>
              <w:t xml:space="preserve">  else</w:t>
            </w:r>
          </w:p>
          <w:p w14:paraId="25AD08AE" w14:textId="77777777" w:rsidR="00D51134" w:rsidRDefault="00D51134" w:rsidP="00D51134">
            <w:pPr>
              <w:pStyle w:val="Code"/>
            </w:pPr>
            <w:r>
              <w:t xml:space="preserve">    sessionStorage.setItem("Answers",answer);</w:t>
            </w:r>
          </w:p>
          <w:p w14:paraId="7A32D173" w14:textId="77777777" w:rsidR="00D51134" w:rsidRDefault="00D51134" w:rsidP="00697C34">
            <w:pPr>
              <w:pStyle w:val="CodeComment"/>
            </w:pPr>
            <w:r>
              <w:t xml:space="preserve">  //Now increment to Next Question</w:t>
            </w:r>
          </w:p>
          <w:p w14:paraId="0A9A2B9B" w14:textId="77777777" w:rsidR="00D51134" w:rsidRDefault="00D51134" w:rsidP="00D51134">
            <w:pPr>
              <w:pStyle w:val="Code"/>
            </w:pPr>
            <w:r>
              <w:t xml:space="preserve">  currentIndex = parseInt(currentIndex) + 1;</w:t>
            </w:r>
          </w:p>
          <w:p w14:paraId="5787927A" w14:textId="77777777" w:rsidR="00D51134" w:rsidRDefault="00D51134" w:rsidP="00D51134">
            <w:pPr>
              <w:pStyle w:val="Code"/>
            </w:pPr>
            <w:r>
              <w:t xml:space="preserve">  sessionStorage.setItem("currentQuestion",currentIndex);</w:t>
            </w:r>
          </w:p>
          <w:p w14:paraId="070B42DE" w14:textId="77777777" w:rsidR="00D51134" w:rsidRDefault="00D51134" w:rsidP="00D51134">
            <w:pPr>
              <w:pStyle w:val="Code"/>
            </w:pPr>
            <w:r>
              <w:t xml:space="preserve">  var allQs = sessionStorage.getItem("Questions").split(",");</w:t>
            </w:r>
          </w:p>
          <w:p w14:paraId="6D030DD6" w14:textId="22FA9CDF" w:rsidR="00D51134" w:rsidRDefault="00D51134" w:rsidP="00D51134">
            <w:pPr>
              <w:pStyle w:val="Code"/>
            </w:pPr>
            <w:r>
              <w:t xml:space="preserve">  if(allQs.length&lt;=currentIndex){</w:t>
            </w:r>
          </w:p>
          <w:p w14:paraId="2936C3FA" w14:textId="21E52353" w:rsidR="00D51134" w:rsidRDefault="00D51134" w:rsidP="00D51134">
            <w:pPr>
              <w:pStyle w:val="CodeComment"/>
            </w:pPr>
            <w:r>
              <w:t xml:space="preserve">     //echo for</w:t>
            </w:r>
            <w:r>
              <w:tab/>
              <w:t>now – survey completed.</w:t>
            </w:r>
          </w:p>
          <w:p w14:paraId="350923C4" w14:textId="77777777" w:rsidR="00D51134" w:rsidRDefault="00D51134" w:rsidP="00D51134">
            <w:pPr>
              <w:pStyle w:val="Code"/>
            </w:pPr>
            <w:r>
              <w:t xml:space="preserve">       var allAs = sessionStorage.getItem("Answers").split(",");</w:t>
            </w:r>
          </w:p>
          <w:p w14:paraId="3AADD6CB" w14:textId="77777777" w:rsidR="00D51134" w:rsidRDefault="00D51134" w:rsidP="00D51134">
            <w:pPr>
              <w:pStyle w:val="Code"/>
            </w:pPr>
            <w:r>
              <w:t xml:space="preserve">      for (var i=0;i&lt;allQs.length;i++){</w:t>
            </w:r>
          </w:p>
          <w:p w14:paraId="3A15F340" w14:textId="77777777" w:rsidR="00D51134" w:rsidRDefault="00D51134" w:rsidP="00D51134">
            <w:pPr>
              <w:pStyle w:val="Code"/>
            </w:pPr>
            <w:r>
              <w:t xml:space="preserve">       document.write(allQs[i]+":"+allAs[i]+"&lt;/br&gt;");</w:t>
            </w:r>
          </w:p>
          <w:p w14:paraId="7721BF5B" w14:textId="77777777" w:rsidR="00D51134" w:rsidRDefault="00D51134" w:rsidP="00D51134">
            <w:pPr>
              <w:pStyle w:val="Code"/>
            </w:pPr>
            <w:r>
              <w:t xml:space="preserve">      }</w:t>
            </w:r>
          </w:p>
          <w:p w14:paraId="64B6EF7B" w14:textId="77777777" w:rsidR="00D51134" w:rsidRDefault="00D51134" w:rsidP="00D51134">
            <w:pPr>
              <w:pStyle w:val="Code"/>
            </w:pPr>
            <w:r>
              <w:t xml:space="preserve">  }</w:t>
            </w:r>
          </w:p>
          <w:p w14:paraId="590E3167" w14:textId="77777777" w:rsidR="00D51134" w:rsidRDefault="00D51134" w:rsidP="00D51134">
            <w:pPr>
              <w:pStyle w:val="Code"/>
            </w:pPr>
            <w:r>
              <w:t xml:space="preserve">  else{</w:t>
            </w:r>
          </w:p>
          <w:p w14:paraId="108A0F97" w14:textId="3305DD1E" w:rsidR="00D51134" w:rsidRDefault="00697C34" w:rsidP="00697C34">
            <w:pPr>
              <w:pStyle w:val="CodeComment"/>
            </w:pPr>
            <w:r>
              <w:t xml:space="preserve">   </w:t>
            </w:r>
            <w:r w:rsidRPr="00697C34">
              <w:t xml:space="preserve"> //</w:t>
            </w:r>
            <w:r>
              <w:t>Update the questions from SessionStorage</w:t>
            </w:r>
          </w:p>
          <w:p w14:paraId="1B84DF29" w14:textId="030093F5" w:rsidR="00D51134" w:rsidRDefault="00D51134" w:rsidP="00D51134">
            <w:pPr>
              <w:pStyle w:val="Code"/>
            </w:pPr>
            <w:r>
              <w:t xml:space="preserve"> </w:t>
            </w:r>
            <w:r w:rsidR="00697C34">
              <w:t xml:space="preserve">  </w:t>
            </w:r>
            <w:r>
              <w:t xml:space="preserve"> var questionNode=document.getElementById("questionNumber");</w:t>
            </w:r>
          </w:p>
          <w:p w14:paraId="5371F06D" w14:textId="4838D021" w:rsidR="00D51134" w:rsidRDefault="00D51134" w:rsidP="00D51134">
            <w:pPr>
              <w:pStyle w:val="Code"/>
            </w:pPr>
            <w:r>
              <w:t xml:space="preserve"> </w:t>
            </w:r>
            <w:r w:rsidR="00697C34">
              <w:t xml:space="preserve">  </w:t>
            </w:r>
            <w:r>
              <w:t xml:space="preserve"> questionNode.innerHTML=("Question #"+(parseInt(currentIndex)+1));</w:t>
            </w:r>
          </w:p>
          <w:p w14:paraId="552158D8" w14:textId="46956FB0" w:rsidR="00D51134" w:rsidRDefault="00697C34" w:rsidP="00D51134">
            <w:pPr>
              <w:pStyle w:val="Code"/>
            </w:pPr>
            <w:r>
              <w:t xml:space="preserve">  </w:t>
            </w:r>
            <w:r w:rsidR="00D51134">
              <w:t xml:space="preserve">  var questionNode=document.getElementById("question");</w:t>
            </w:r>
          </w:p>
          <w:p w14:paraId="7B5A28BD" w14:textId="6DEA7A6B" w:rsidR="00D51134" w:rsidRDefault="00697C34" w:rsidP="00D51134">
            <w:pPr>
              <w:pStyle w:val="Code"/>
            </w:pPr>
            <w:r>
              <w:t xml:space="preserve">  </w:t>
            </w:r>
            <w:r w:rsidR="00D51134">
              <w:t xml:space="preserve">  questionNode.innerHTML=(allQs[currentIndex]);</w:t>
            </w:r>
          </w:p>
          <w:p w14:paraId="4CD9C56F" w14:textId="57673FA6" w:rsidR="00D51134" w:rsidRDefault="00697C34" w:rsidP="00D51134">
            <w:pPr>
              <w:pStyle w:val="Code"/>
            </w:pPr>
            <w:r>
              <w:t xml:space="preserve">  </w:t>
            </w:r>
            <w:r w:rsidR="00D51134">
              <w:t>}</w:t>
            </w:r>
          </w:p>
          <w:p w14:paraId="3FE4DC34" w14:textId="59780705" w:rsidR="00D51134" w:rsidRDefault="00D51134" w:rsidP="00D51134">
            <w:pPr>
              <w:pStyle w:val="Code"/>
            </w:pPr>
            <w:r>
              <w:t>}</w:t>
            </w:r>
          </w:p>
        </w:tc>
      </w:tr>
      <w:tr w:rsidR="00522BEC" w14:paraId="7CC89A4F" w14:textId="77777777" w:rsidTr="00383C7C">
        <w:trPr>
          <w:trHeight w:val="1647"/>
        </w:trPr>
        <w:tc>
          <w:tcPr>
            <w:tcW w:w="450" w:type="dxa"/>
            <w:tcBorders>
              <w:top w:val="nil"/>
              <w:left w:val="nil"/>
              <w:bottom w:val="nil"/>
              <w:right w:val="nil"/>
            </w:tcBorders>
          </w:tcPr>
          <w:p w14:paraId="482B5B73" w14:textId="6ECD5280" w:rsidR="00522BEC" w:rsidRDefault="00522BEC" w:rsidP="002508DA">
            <w:pPr>
              <w:pStyle w:val="TableNumber"/>
            </w:pPr>
            <w:r>
              <w:t>5</w:t>
            </w:r>
          </w:p>
        </w:tc>
        <w:tc>
          <w:tcPr>
            <w:tcW w:w="7650" w:type="dxa"/>
            <w:tcBorders>
              <w:top w:val="nil"/>
              <w:left w:val="nil"/>
              <w:bottom w:val="nil"/>
              <w:right w:val="nil"/>
            </w:tcBorders>
          </w:tcPr>
          <w:p w14:paraId="0B7E63AE" w14:textId="77777777" w:rsidR="00383C7C" w:rsidRDefault="00383C7C" w:rsidP="002508DA">
            <w:pPr>
              <w:pStyle w:val="TableText"/>
            </w:pPr>
            <w:r>
              <w:t xml:space="preserve">Finally you will see that after the last question the values are echoes out to the screen, and still not handled by the server. </w:t>
            </w:r>
          </w:p>
          <w:p w14:paraId="5FFA95FE" w14:textId="77777777" w:rsidR="00383C7C" w:rsidRDefault="00383C7C" w:rsidP="002508DA">
            <w:pPr>
              <w:pStyle w:val="TableText"/>
            </w:pPr>
            <w:r>
              <w:t xml:space="preserve">After we learn about JQuery and AJAX in Chapter 15, you might want to return to complete this Exercise by posting the final data back to the server. </w:t>
            </w:r>
          </w:p>
          <w:p w14:paraId="06A93F07" w14:textId="2B590EC9" w:rsidR="00522BEC" w:rsidRDefault="00383C7C" w:rsidP="002508DA">
            <w:pPr>
              <w:pStyle w:val="TableText"/>
            </w:pPr>
            <w:r>
              <w:t>For now, reflect on how HTML5 storage has allowed the entire survey to be conducted with only 1 request, compared to 3 requests needed for the Session based technique.</w:t>
            </w:r>
          </w:p>
          <w:p w14:paraId="4260206C" w14:textId="201FFFE9" w:rsidR="00383C7C" w:rsidRDefault="00383C7C" w:rsidP="002508DA">
            <w:pPr>
              <w:pStyle w:val="TableText"/>
            </w:pPr>
          </w:p>
        </w:tc>
      </w:tr>
    </w:tbl>
    <w:p w14:paraId="74025B3F" w14:textId="77777777" w:rsidR="00522BEC" w:rsidRPr="00522BEC" w:rsidRDefault="00522BEC" w:rsidP="00522BEC"/>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5A6918" w14:paraId="0E15545A" w14:textId="77777777" w:rsidTr="002508DA">
        <w:trPr>
          <w:gridBefore w:val="1"/>
          <w:wBefore w:w="450" w:type="dxa"/>
        </w:trPr>
        <w:tc>
          <w:tcPr>
            <w:tcW w:w="7650" w:type="dxa"/>
            <w:tcBorders>
              <w:bottom w:val="single" w:sz="4" w:space="0" w:color="000080"/>
            </w:tcBorders>
            <w:shd w:val="clear" w:color="auto" w:fill="404040"/>
          </w:tcPr>
          <w:p w14:paraId="2898EEFE" w14:textId="68909C22" w:rsidR="005A6918" w:rsidRDefault="005A6918" w:rsidP="005A6918">
            <w:pPr>
              <w:pStyle w:val="TableStepHead"/>
            </w:pPr>
            <w:r>
              <w:br w:type="page"/>
            </w:r>
            <w:r w:rsidR="0093721B">
              <w:rPr>
                <w:rStyle w:val="TableHeadingChar"/>
              </w:rPr>
              <w:t>Exercise 16.</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Cache A Page</w:t>
            </w:r>
          </w:p>
        </w:tc>
      </w:tr>
      <w:tr w:rsidR="005A6918" w14:paraId="5DC89455" w14:textId="77777777" w:rsidTr="00FC49FA">
        <w:tc>
          <w:tcPr>
            <w:tcW w:w="450" w:type="dxa"/>
            <w:tcBorders>
              <w:bottom w:val="nil"/>
              <w:right w:val="nil"/>
            </w:tcBorders>
          </w:tcPr>
          <w:p w14:paraId="6351BE82" w14:textId="77777777" w:rsidR="005A6918" w:rsidRDefault="005A6918" w:rsidP="002508DA">
            <w:pPr>
              <w:pStyle w:val="TableNumber"/>
            </w:pPr>
            <w:r>
              <w:t>1</w:t>
            </w:r>
          </w:p>
        </w:tc>
        <w:tc>
          <w:tcPr>
            <w:tcW w:w="7650" w:type="dxa"/>
            <w:tcBorders>
              <w:top w:val="nil"/>
              <w:left w:val="nil"/>
              <w:bottom w:val="nil"/>
            </w:tcBorders>
          </w:tcPr>
          <w:p w14:paraId="52067BCF" w14:textId="55636AC5" w:rsidR="005A6918" w:rsidRDefault="005509B3" w:rsidP="004A2211">
            <w:pPr>
              <w:pStyle w:val="TableText"/>
            </w:pPr>
            <w:r>
              <w:t xml:space="preserve">Although page caching is covered in Chapter </w:t>
            </w:r>
            <w:r w:rsidR="004A2211">
              <w:t>23</w:t>
            </w:r>
            <w:r>
              <w:t xml:space="preserve"> in depth with Apache, this exercise walks you through a simple writing your own, custom built cache, using a database.</w:t>
            </w:r>
          </w:p>
        </w:tc>
      </w:tr>
      <w:tr w:rsidR="00A42D79" w14:paraId="795822E6" w14:textId="77777777" w:rsidTr="00FC49FA">
        <w:trPr>
          <w:trHeight w:val="216"/>
        </w:trPr>
        <w:tc>
          <w:tcPr>
            <w:tcW w:w="450" w:type="dxa"/>
            <w:tcBorders>
              <w:top w:val="nil"/>
              <w:left w:val="nil"/>
              <w:bottom w:val="nil"/>
              <w:right w:val="nil"/>
            </w:tcBorders>
          </w:tcPr>
          <w:p w14:paraId="72EF5C70" w14:textId="77777777" w:rsidR="00A42D79" w:rsidRDefault="00A42D79" w:rsidP="002508DA">
            <w:pPr>
              <w:pStyle w:val="TableNumber"/>
            </w:pPr>
            <w:r>
              <w:t>2</w:t>
            </w:r>
          </w:p>
        </w:tc>
        <w:tc>
          <w:tcPr>
            <w:tcW w:w="7650" w:type="dxa"/>
            <w:tcBorders>
              <w:top w:val="nil"/>
              <w:left w:val="nil"/>
              <w:bottom w:val="nil"/>
              <w:right w:val="nil"/>
            </w:tcBorders>
          </w:tcPr>
          <w:p w14:paraId="63BA338A" w14:textId="36541D48" w:rsidR="00A42D79" w:rsidRPr="00A42D79" w:rsidRDefault="00A42D79" w:rsidP="00A42D79">
            <w:pPr>
              <w:pStyle w:val="TableText"/>
              <w:rPr>
                <w:rFonts w:ascii="Consolas" w:hAnsi="Consolas"/>
                <w:sz w:val="18"/>
              </w:rPr>
            </w:pPr>
            <w:r>
              <w:t xml:space="preserve">Execute the commands in </w:t>
            </w:r>
            <w:r w:rsidR="0093721B">
              <w:rPr>
                <w:rStyle w:val="MarginNote-URL"/>
              </w:rPr>
              <w:t>lab16</w:t>
            </w:r>
            <w:r>
              <w:rPr>
                <w:rStyle w:val="MarginNote-URL"/>
              </w:rPr>
              <w:t>-exercise05</w:t>
            </w:r>
            <w:r w:rsidRPr="002508DA">
              <w:rPr>
                <w:rStyle w:val="MarginNote-URL"/>
              </w:rPr>
              <w:t>.sql</w:t>
            </w:r>
            <w:r>
              <w:rPr>
                <w:rStyle w:val="CodeChar"/>
              </w:rPr>
              <w:t xml:space="preserve">. </w:t>
            </w:r>
            <w:r w:rsidRPr="00A42D79">
              <w:t>This script build</w:t>
            </w:r>
            <w:r w:rsidR="007B7F06">
              <w:t>s</w:t>
            </w:r>
            <w:r w:rsidRPr="00A42D79">
              <w:t xml:space="preserve"> a table that will store a </w:t>
            </w:r>
            <w:r>
              <w:t>cached</w:t>
            </w:r>
            <w:r w:rsidRPr="00A42D79">
              <w:t xml:space="preserve"> HTML page and timestamp info for better caching.</w:t>
            </w:r>
            <w:r>
              <w:rPr>
                <w:rStyle w:val="CodeChar"/>
              </w:rPr>
              <w:t xml:space="preserve"> </w:t>
            </w:r>
          </w:p>
        </w:tc>
      </w:tr>
      <w:tr w:rsidR="00A42D79" w14:paraId="71947433" w14:textId="77777777" w:rsidTr="00FC49FA">
        <w:trPr>
          <w:trHeight w:val="216"/>
        </w:trPr>
        <w:tc>
          <w:tcPr>
            <w:tcW w:w="450" w:type="dxa"/>
            <w:tcBorders>
              <w:top w:val="nil"/>
              <w:left w:val="nil"/>
              <w:bottom w:val="nil"/>
              <w:right w:val="nil"/>
            </w:tcBorders>
          </w:tcPr>
          <w:p w14:paraId="4AC51F37" w14:textId="579C1989" w:rsidR="00A42D79" w:rsidRDefault="00A42D79" w:rsidP="002508DA">
            <w:pPr>
              <w:pStyle w:val="TableNumber"/>
            </w:pPr>
            <w:r>
              <w:t>3</w:t>
            </w:r>
          </w:p>
        </w:tc>
        <w:tc>
          <w:tcPr>
            <w:tcW w:w="7650" w:type="dxa"/>
            <w:tcBorders>
              <w:top w:val="nil"/>
              <w:left w:val="nil"/>
              <w:bottom w:val="nil"/>
              <w:right w:val="nil"/>
            </w:tcBorders>
          </w:tcPr>
          <w:p w14:paraId="4AE8DBD5" w14:textId="5791D9C7" w:rsidR="007B7F06" w:rsidRDefault="00A42D79" w:rsidP="00A42D79">
            <w:pPr>
              <w:pStyle w:val="TableText"/>
            </w:pPr>
            <w:r>
              <w:t xml:space="preserve">Now open </w:t>
            </w:r>
            <w:r w:rsidR="0093721B">
              <w:rPr>
                <w:rStyle w:val="MarginNote-URL"/>
              </w:rPr>
              <w:t>lab16</w:t>
            </w:r>
            <w:r>
              <w:rPr>
                <w:rStyle w:val="MarginNote-URL"/>
              </w:rPr>
              <w:t>-exercise04.php</w:t>
            </w:r>
            <w:r>
              <w:rPr>
                <w:rStyle w:val="CodeChar"/>
              </w:rPr>
              <w:t xml:space="preserve"> </w:t>
            </w:r>
            <w:r w:rsidRPr="00A42D79">
              <w:t>and notice that it prints a simple multiplication table based on the $_GET['size'] parameter.</w:t>
            </w:r>
            <w:r w:rsidR="007B7F06">
              <w:t xml:space="preserve"> Visit </w:t>
            </w:r>
          </w:p>
          <w:p w14:paraId="234957BD" w14:textId="23CA52EC" w:rsidR="007B7F06" w:rsidRPr="007B7F06" w:rsidRDefault="0093721B" w:rsidP="007B7F06">
            <w:pPr>
              <w:pStyle w:val="TableText"/>
              <w:rPr>
                <w:rFonts w:ascii="Constantia" w:hAnsi="Constantia"/>
                <w:color w:val="548DD4"/>
                <w:sz w:val="23"/>
              </w:rPr>
            </w:pPr>
            <w:r>
              <w:rPr>
                <w:rStyle w:val="MarginNote-URL"/>
              </w:rPr>
              <w:t>lab16</w:t>
            </w:r>
            <w:r w:rsidR="007B7F06">
              <w:rPr>
                <w:rStyle w:val="MarginNote-URL"/>
              </w:rPr>
              <w:t>-exercise04.php?size=10</w:t>
            </w:r>
          </w:p>
          <w:p w14:paraId="074B5F52" w14:textId="4FB7A7E1" w:rsidR="007B7F06" w:rsidRDefault="007B7F06" w:rsidP="007B7F06">
            <w:pPr>
              <w:pStyle w:val="TableText"/>
            </w:pPr>
            <w:r w:rsidRPr="007B7F06">
              <w:t>To see the 10x10 multiplication table output.</w:t>
            </w:r>
          </w:p>
        </w:tc>
      </w:tr>
      <w:tr w:rsidR="00A42D79" w14:paraId="67594C27" w14:textId="77777777" w:rsidTr="00FC49FA">
        <w:trPr>
          <w:trHeight w:val="216"/>
        </w:trPr>
        <w:tc>
          <w:tcPr>
            <w:tcW w:w="450" w:type="dxa"/>
            <w:tcBorders>
              <w:top w:val="nil"/>
              <w:left w:val="nil"/>
              <w:bottom w:val="nil"/>
              <w:right w:val="nil"/>
            </w:tcBorders>
          </w:tcPr>
          <w:p w14:paraId="673AB732" w14:textId="1A8C92EF" w:rsidR="00A42D79" w:rsidRDefault="00A42D79" w:rsidP="002508DA">
            <w:pPr>
              <w:pStyle w:val="TableNumber"/>
            </w:pPr>
            <w:r>
              <w:t>4</w:t>
            </w:r>
          </w:p>
        </w:tc>
        <w:tc>
          <w:tcPr>
            <w:tcW w:w="7650" w:type="dxa"/>
            <w:tcBorders>
              <w:top w:val="nil"/>
              <w:left w:val="nil"/>
              <w:bottom w:val="nil"/>
              <w:right w:val="nil"/>
            </w:tcBorders>
          </w:tcPr>
          <w:p w14:paraId="2B6E75E0" w14:textId="77777777" w:rsidR="00A42D79" w:rsidRDefault="00A42D79" w:rsidP="00A42D79">
            <w:pPr>
              <w:pStyle w:val="TableText"/>
            </w:pPr>
            <w:r>
              <w:t>Add code at the bottom of the file that writes the output HTML to the database using the GET parameter as the key, and stores the time as well.</w:t>
            </w:r>
          </w:p>
          <w:p w14:paraId="4CA06AA5" w14:textId="77777777" w:rsidR="002744A5" w:rsidRDefault="002744A5" w:rsidP="00A42D79">
            <w:pPr>
              <w:pStyle w:val="TableText"/>
            </w:pPr>
          </w:p>
          <w:p w14:paraId="10BA68D8" w14:textId="77777777" w:rsidR="002744A5" w:rsidRDefault="002744A5" w:rsidP="002744A5">
            <w:pPr>
              <w:pStyle w:val="Code"/>
            </w:pPr>
            <w:r>
              <w:t>$multTable =  getMultiplicationTable($_GET['size']);</w:t>
            </w:r>
          </w:p>
          <w:p w14:paraId="47ACD117" w14:textId="77777777" w:rsidR="002744A5" w:rsidRDefault="002744A5" w:rsidP="002744A5">
            <w:pPr>
              <w:pStyle w:val="Code"/>
            </w:pPr>
            <w:r>
              <w:t>echo $multTable;</w:t>
            </w:r>
          </w:p>
          <w:p w14:paraId="4BDE3A78" w14:textId="77777777" w:rsidR="002744A5" w:rsidRDefault="002744A5" w:rsidP="002744A5">
            <w:pPr>
              <w:pStyle w:val="Code"/>
            </w:pPr>
          </w:p>
          <w:p w14:paraId="4017531F" w14:textId="253FD7C1" w:rsidR="002744A5" w:rsidRDefault="002744A5" w:rsidP="002744A5">
            <w:pPr>
              <w:pStyle w:val="CodeBold"/>
            </w:pPr>
            <w:r>
              <w:t>$sql = "INSERT INTO PageCache(ID,HTMl) VALUES(:id, :html) ON DUPLICATE KEY UPDATE ID=:id, HTML=:html, GenTime=NOW()";</w:t>
            </w:r>
          </w:p>
          <w:p w14:paraId="59DCA221" w14:textId="77777777" w:rsidR="002744A5" w:rsidRDefault="002744A5" w:rsidP="002744A5">
            <w:pPr>
              <w:pStyle w:val="CodeBold"/>
            </w:pPr>
            <w:r>
              <w:t>$statement = $pdo-&gt;prepare($sql);</w:t>
            </w:r>
          </w:p>
          <w:p w14:paraId="0044ABFA" w14:textId="77777777" w:rsidR="002744A5" w:rsidRDefault="002744A5" w:rsidP="002744A5">
            <w:pPr>
              <w:pStyle w:val="CodeBold"/>
            </w:pPr>
            <w:r>
              <w:t>$statement-&gt;bindValue(':id',$_GET['size']);</w:t>
            </w:r>
          </w:p>
          <w:p w14:paraId="65863D15" w14:textId="77777777" w:rsidR="002744A5" w:rsidRDefault="002744A5" w:rsidP="002744A5">
            <w:pPr>
              <w:pStyle w:val="CodeBold"/>
            </w:pPr>
            <w:r>
              <w:t>$statement-&gt;bindValue(':html',$multTable);</w:t>
            </w:r>
          </w:p>
          <w:p w14:paraId="69E22F5C" w14:textId="77777777" w:rsidR="002744A5" w:rsidRDefault="002744A5" w:rsidP="002744A5">
            <w:pPr>
              <w:pStyle w:val="CodeBold"/>
            </w:pPr>
            <w:r>
              <w:t>$statement-&gt;execute();</w:t>
            </w:r>
          </w:p>
          <w:p w14:paraId="0EA33B48" w14:textId="77777777" w:rsidR="00A42D79" w:rsidRDefault="00A42D79" w:rsidP="002744A5">
            <w:pPr>
              <w:pStyle w:val="CodeBold"/>
            </w:pPr>
          </w:p>
          <w:p w14:paraId="64F3EBB4" w14:textId="77777777" w:rsidR="009277F5" w:rsidRDefault="009277F5" w:rsidP="009277F5">
            <w:pPr>
              <w:pStyle w:val="TableText"/>
            </w:pPr>
            <w:r>
              <w:t>Test to see this works by running the page. And then seeing if a row was added to the database for that key.</w:t>
            </w:r>
          </w:p>
          <w:p w14:paraId="5292DDF1" w14:textId="7A8BEC44" w:rsidR="009277F5" w:rsidRDefault="009277F5" w:rsidP="002744A5">
            <w:pPr>
              <w:pStyle w:val="CodeBold"/>
            </w:pPr>
          </w:p>
        </w:tc>
      </w:tr>
      <w:tr w:rsidR="00A42D79" w14:paraId="5D72CD63" w14:textId="77777777" w:rsidTr="00FC49FA">
        <w:trPr>
          <w:trHeight w:val="216"/>
        </w:trPr>
        <w:tc>
          <w:tcPr>
            <w:tcW w:w="450" w:type="dxa"/>
            <w:tcBorders>
              <w:top w:val="nil"/>
              <w:left w:val="nil"/>
              <w:bottom w:val="nil"/>
              <w:right w:val="nil"/>
            </w:tcBorders>
          </w:tcPr>
          <w:p w14:paraId="67CB59B2" w14:textId="7CA65418" w:rsidR="00A42D79" w:rsidRDefault="00A42D79" w:rsidP="002508DA">
            <w:pPr>
              <w:pStyle w:val="TableNumber"/>
            </w:pPr>
            <w:r>
              <w:t>5</w:t>
            </w:r>
          </w:p>
        </w:tc>
        <w:tc>
          <w:tcPr>
            <w:tcW w:w="7650" w:type="dxa"/>
            <w:tcBorders>
              <w:top w:val="nil"/>
              <w:left w:val="nil"/>
              <w:bottom w:val="nil"/>
              <w:right w:val="nil"/>
            </w:tcBorders>
          </w:tcPr>
          <w:p w14:paraId="7B80F51F" w14:textId="654405A4" w:rsidR="00A42D79" w:rsidRDefault="00A42D79" w:rsidP="00A42D79">
            <w:pPr>
              <w:pStyle w:val="TableText"/>
            </w:pPr>
            <w:r>
              <w:t xml:space="preserve">Now </w:t>
            </w:r>
            <w:r w:rsidR="009277F5">
              <w:t>you will add code to try and use the cached file before</w:t>
            </w:r>
            <w:r w:rsidR="009E0E00">
              <w:t xml:space="preserve"> regenerat</w:t>
            </w:r>
            <w:r w:rsidR="009277F5">
              <w:t>ing the HTML and saving the output.</w:t>
            </w:r>
            <w:r>
              <w:t xml:space="preserve"> </w:t>
            </w:r>
            <w:r w:rsidR="009277F5">
              <w:t>W</w:t>
            </w:r>
            <w:r>
              <w:t>rite a small check to see if the database holds a version that is no older than 1minute. If so echo the contents from that cached file, otherwise regenerate the multiplication table, outpu</w:t>
            </w:r>
            <w:r w:rsidR="009E0E00">
              <w:t>t and store it for future cache as we are doing.</w:t>
            </w:r>
          </w:p>
          <w:p w14:paraId="1D48AD0F" w14:textId="77777777" w:rsidR="00A42D79" w:rsidRDefault="00A42D79" w:rsidP="00A42D79">
            <w:pPr>
              <w:pStyle w:val="TableText"/>
            </w:pPr>
          </w:p>
          <w:p w14:paraId="4C273E40" w14:textId="77777777" w:rsidR="009277F5" w:rsidRDefault="009277F5" w:rsidP="009277F5">
            <w:pPr>
              <w:pStyle w:val="CodeBold"/>
            </w:pPr>
            <w:r>
              <w:t>$sql = "SELECT HTML from PageCache WHERE ID=:id AND GenTime &gt; NOW() - INTERVAL 1 MINUTE";</w:t>
            </w:r>
          </w:p>
          <w:p w14:paraId="188C0E05" w14:textId="77777777" w:rsidR="009277F5" w:rsidRDefault="009277F5" w:rsidP="009277F5">
            <w:pPr>
              <w:pStyle w:val="CodeBold"/>
            </w:pPr>
            <w:r>
              <w:t>$statement = $pdo-&gt;prepare($sql);</w:t>
            </w:r>
          </w:p>
          <w:p w14:paraId="50029774" w14:textId="77777777" w:rsidR="009277F5" w:rsidRDefault="009277F5" w:rsidP="009277F5">
            <w:pPr>
              <w:pStyle w:val="CodeBold"/>
            </w:pPr>
            <w:r>
              <w:t>$statement-&gt;bindValue(':id',$_GET['size']);</w:t>
            </w:r>
          </w:p>
          <w:p w14:paraId="0E791B7B" w14:textId="77777777" w:rsidR="009277F5" w:rsidRDefault="009277F5" w:rsidP="009277F5">
            <w:pPr>
              <w:pStyle w:val="CodeBold"/>
            </w:pPr>
            <w:r>
              <w:t>$statement-&gt;execute();</w:t>
            </w:r>
          </w:p>
          <w:p w14:paraId="571FE518" w14:textId="77777777" w:rsidR="009277F5" w:rsidRDefault="009277F5" w:rsidP="009277F5">
            <w:pPr>
              <w:pStyle w:val="CodeBold"/>
            </w:pPr>
            <w:r>
              <w:t>if($statement-&gt;rowCount()&gt;0){</w:t>
            </w:r>
          </w:p>
          <w:p w14:paraId="7DA4B862" w14:textId="77777777" w:rsidR="009277F5" w:rsidRDefault="009277F5" w:rsidP="009277F5">
            <w:pPr>
              <w:pStyle w:val="CodeBold"/>
            </w:pPr>
            <w:r>
              <w:t xml:space="preserve">  $result = $statement-&gt;fetch(PDO::FETCH_ASSOC);</w:t>
            </w:r>
          </w:p>
          <w:p w14:paraId="334292AB" w14:textId="77777777" w:rsidR="009277F5" w:rsidRDefault="009277F5" w:rsidP="009277F5">
            <w:pPr>
              <w:pStyle w:val="CodeBold"/>
            </w:pPr>
            <w:r>
              <w:t xml:space="preserve">  echo $result['HTML'];</w:t>
            </w:r>
          </w:p>
          <w:p w14:paraId="1C0188C2" w14:textId="77777777" w:rsidR="009277F5" w:rsidRDefault="009277F5" w:rsidP="009277F5">
            <w:pPr>
              <w:pStyle w:val="CodeBold"/>
            </w:pPr>
            <w:r>
              <w:t xml:space="preserve">  echo "&lt;footer&gt;Using cached page.&lt;/footer&gt;";</w:t>
            </w:r>
          </w:p>
          <w:p w14:paraId="01E83DC4" w14:textId="77777777" w:rsidR="009277F5" w:rsidRDefault="009277F5" w:rsidP="009277F5">
            <w:pPr>
              <w:pStyle w:val="CodeBold"/>
            </w:pPr>
            <w:r>
              <w:t>}</w:t>
            </w:r>
          </w:p>
          <w:p w14:paraId="45964006" w14:textId="77777777" w:rsidR="009277F5" w:rsidRDefault="009277F5" w:rsidP="009277F5">
            <w:pPr>
              <w:pStyle w:val="CodeBold"/>
            </w:pPr>
            <w:r>
              <w:t>else{</w:t>
            </w:r>
          </w:p>
          <w:p w14:paraId="30230C63" w14:textId="77777777" w:rsidR="009277F5" w:rsidRDefault="009277F5" w:rsidP="009277F5">
            <w:pPr>
              <w:pStyle w:val="Code"/>
            </w:pPr>
          </w:p>
          <w:p w14:paraId="4B9EF327" w14:textId="77777777" w:rsidR="009277F5" w:rsidRDefault="009277F5" w:rsidP="009277F5">
            <w:pPr>
              <w:pStyle w:val="Code"/>
            </w:pPr>
            <w:r>
              <w:t xml:space="preserve">  $multTable =  getMultiplicationTable($_GET['size']);</w:t>
            </w:r>
          </w:p>
          <w:p w14:paraId="2BE2FA0F" w14:textId="77777777" w:rsidR="009277F5" w:rsidRDefault="009277F5" w:rsidP="009277F5">
            <w:pPr>
              <w:pStyle w:val="Code"/>
            </w:pPr>
            <w:r>
              <w:t xml:space="preserve">  echo $multTable;</w:t>
            </w:r>
          </w:p>
          <w:p w14:paraId="3D9FD197" w14:textId="77777777" w:rsidR="009277F5" w:rsidRDefault="009277F5" w:rsidP="009277F5">
            <w:pPr>
              <w:pStyle w:val="Code"/>
            </w:pPr>
          </w:p>
          <w:p w14:paraId="373853EA" w14:textId="77777777" w:rsidR="009277F5" w:rsidRDefault="009277F5" w:rsidP="009277F5">
            <w:pPr>
              <w:pStyle w:val="Code"/>
            </w:pPr>
            <w:r>
              <w:t xml:space="preserve">  $sql = "INSERT INTO PageCache(ID,HTMl) VALUES(:id, :html) ON DUPLICATE KEY UPDATE ID=:id, HTML=:html, GenTime=NOW()";</w:t>
            </w:r>
          </w:p>
          <w:p w14:paraId="06F80B7B" w14:textId="77777777" w:rsidR="009277F5" w:rsidRDefault="009277F5" w:rsidP="009277F5">
            <w:pPr>
              <w:pStyle w:val="Code"/>
            </w:pPr>
            <w:r>
              <w:t xml:space="preserve">  $statement = $pdo-&gt;prepare($sql);</w:t>
            </w:r>
          </w:p>
          <w:p w14:paraId="74DD2E7E" w14:textId="77777777" w:rsidR="009277F5" w:rsidRDefault="009277F5" w:rsidP="009277F5">
            <w:pPr>
              <w:pStyle w:val="Code"/>
            </w:pPr>
            <w:r>
              <w:t xml:space="preserve">  $statement-&gt;bindValue(':id',$_GET['size']);</w:t>
            </w:r>
          </w:p>
          <w:p w14:paraId="644D9C8B" w14:textId="77777777" w:rsidR="009277F5" w:rsidRDefault="009277F5" w:rsidP="009277F5">
            <w:pPr>
              <w:pStyle w:val="Code"/>
            </w:pPr>
            <w:r>
              <w:t xml:space="preserve">  $statement-&gt;bindValue(':html',$multTable);</w:t>
            </w:r>
          </w:p>
          <w:p w14:paraId="107B7B9B" w14:textId="77777777" w:rsidR="009277F5" w:rsidRDefault="009277F5" w:rsidP="009277F5">
            <w:pPr>
              <w:pStyle w:val="Code"/>
            </w:pPr>
            <w:r>
              <w:t xml:space="preserve">  $statement-&gt;execute();</w:t>
            </w:r>
          </w:p>
          <w:p w14:paraId="0823E99A" w14:textId="2EA99FDA" w:rsidR="00A42D79" w:rsidRDefault="009277F5" w:rsidP="009277F5">
            <w:pPr>
              <w:pStyle w:val="CodeBold"/>
            </w:pPr>
            <w:r>
              <w:t>}</w:t>
            </w:r>
          </w:p>
          <w:p w14:paraId="4029668E" w14:textId="57267E6D" w:rsidR="00A42D79" w:rsidRDefault="009277F5" w:rsidP="00A42D79">
            <w:pPr>
              <w:pStyle w:val="TableText"/>
            </w:pPr>
            <w:r>
              <w:t xml:space="preserve">Your page will now output the multiplication table the first time, but if you refresh it should pull from the database, and include a note that the page is cached as shown in Figure </w:t>
            </w:r>
            <w:r w:rsidR="004A2211">
              <w:t>16</w:t>
            </w:r>
            <w:r w:rsidR="00B436B4">
              <w:t>.</w:t>
            </w:r>
            <w:r w:rsidR="000B0F3A">
              <w:t>4</w:t>
            </w:r>
            <w:r>
              <w:t>.</w:t>
            </w:r>
            <w:r w:rsidR="00470DE5">
              <w:t xml:space="preserve"> After a minute the page should regenerate t</w:t>
            </w:r>
            <w:r w:rsidR="0069251B">
              <w:t>he same HTM</w:t>
            </w:r>
            <w:r w:rsidR="00FC49FA">
              <w:t xml:space="preserve">L </w:t>
            </w:r>
            <w:r w:rsidR="00470DE5">
              <w:t>and save it again to the database, updating the timestamp.</w:t>
            </w:r>
          </w:p>
          <w:p w14:paraId="7F3CE038" w14:textId="100AEFEE" w:rsidR="00470DE5" w:rsidRDefault="00470DE5" w:rsidP="00A42D79">
            <w:pPr>
              <w:pStyle w:val="TableText"/>
            </w:pPr>
          </w:p>
        </w:tc>
      </w:tr>
    </w:tbl>
    <w:p w14:paraId="5E70CDED" w14:textId="0F503679" w:rsidR="005A6918" w:rsidRDefault="005A6918" w:rsidP="005A6918"/>
    <w:p w14:paraId="3C664962" w14:textId="461D9D9F" w:rsidR="009277F5" w:rsidRDefault="009277F5" w:rsidP="009277F5">
      <w:pPr>
        <w:pStyle w:val="FigureImage"/>
      </w:pPr>
      <w:r>
        <w:rPr>
          <w:noProof/>
        </w:rPr>
        <w:drawing>
          <wp:inline distT="0" distB="0" distL="0" distR="0" wp14:anchorId="7934B76C" wp14:editId="40156EC9">
            <wp:extent cx="4800600" cy="22301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06 at 11.37.46 PM.png"/>
                    <pic:cNvPicPr/>
                  </pic:nvPicPr>
                  <pic:blipFill>
                    <a:blip r:embed="rId12">
                      <a:extLst>
                        <a:ext uri="{28A0092B-C50C-407E-A947-70E740481C1C}">
                          <a14:useLocalDpi xmlns:a14="http://schemas.microsoft.com/office/drawing/2010/main" val="0"/>
                        </a:ext>
                      </a:extLst>
                    </a:blip>
                    <a:stretch>
                      <a:fillRect/>
                    </a:stretch>
                  </pic:blipFill>
                  <pic:spPr>
                    <a:xfrm>
                      <a:off x="0" y="0"/>
                      <a:ext cx="4800600" cy="2230120"/>
                    </a:xfrm>
                    <a:prstGeom prst="rect">
                      <a:avLst/>
                    </a:prstGeom>
                  </pic:spPr>
                </pic:pic>
              </a:graphicData>
            </a:graphic>
          </wp:inline>
        </w:drawing>
      </w:r>
    </w:p>
    <w:p w14:paraId="41EAE1FF" w14:textId="7D4A0CC8" w:rsidR="009277F5" w:rsidRPr="009277F5" w:rsidRDefault="009277F5" w:rsidP="009277F5">
      <w:pPr>
        <w:pStyle w:val="Caption"/>
      </w:pPr>
      <w:r>
        <w:t xml:space="preserve">Figure </w:t>
      </w:r>
      <w:r w:rsidR="004A2211">
        <w:t>16</w:t>
      </w:r>
      <w:r w:rsidR="00B436B4">
        <w:t>.</w:t>
      </w:r>
      <w:r w:rsidR="000B0F3A">
        <w:t>4</w:t>
      </w:r>
      <w:r>
        <w:t xml:space="preserve"> Screenshot a of a cached page.</w:t>
      </w:r>
    </w:p>
    <w:sectPr w:rsidR="009277F5" w:rsidRPr="009277F5" w:rsidSect="00516FDE">
      <w:headerReference w:type="even" r:id="rId13"/>
      <w:headerReference w:type="default" r:id="rId14"/>
      <w:footerReference w:type="default" r:id="rId15"/>
      <w:pgSz w:w="12240" w:h="15840" w:code="1"/>
      <w:pgMar w:top="1440" w:right="3168" w:bottom="2160" w:left="1512" w:header="576" w:footer="576"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967835" w14:textId="77777777" w:rsidR="004A2211" w:rsidRDefault="004A2211">
      <w:r>
        <w:separator/>
      </w:r>
    </w:p>
  </w:endnote>
  <w:endnote w:type="continuationSeparator" w:id="0">
    <w:p w14:paraId="21C1B54F" w14:textId="77777777" w:rsidR="004A2211" w:rsidRDefault="004A2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orbel">
    <w:panose1 w:val="020B0503020204020204"/>
    <w:charset w:val="00"/>
    <w:family w:val="auto"/>
    <w:pitch w:val="variable"/>
    <w:sig w:usb0="A00002EF" w:usb1="4000A44B" w:usb2="00000000" w:usb3="00000000" w:csb0="0000019F" w:csb1="00000000"/>
  </w:font>
  <w:font w:name="Rockwell">
    <w:panose1 w:val="02060603020205020403"/>
    <w:charset w:val="00"/>
    <w:family w:val="auto"/>
    <w:pitch w:val="variable"/>
    <w:sig w:usb0="00000003" w:usb1="00000000" w:usb2="00000000" w:usb3="00000000" w:csb0="00000001" w:csb1="00000000"/>
  </w:font>
  <w:font w:name="Franklin Gothic Demi">
    <w:altName w:val="Arial"/>
    <w:charset w:val="00"/>
    <w:family w:val="swiss"/>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Franklin Gothic Medium Cond">
    <w:altName w:val="Arial Unicode MS"/>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auto"/>
    <w:pitch w:val="variable"/>
    <w:sig w:usb0="E10002FF" w:usb1="4000FCFF" w:usb2="00000009" w:usb3="00000000" w:csb0="0000019F" w:csb1="00000000"/>
  </w:font>
  <w:font w:name="Rockwell Condensed">
    <w:altName w:val="Lucida Fax"/>
    <w:charset w:val="00"/>
    <w:family w:val="roman"/>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4B037" w14:textId="1FDE6311" w:rsidR="004A2211" w:rsidRPr="00A53E73" w:rsidRDefault="004A2211" w:rsidP="00B84824">
    <w:pPr>
      <w:pStyle w:val="Footer"/>
    </w:pPr>
    <w:r w:rsidRPr="00A53E73">
      <w:t>Copyright © 201</w:t>
    </w:r>
    <w:r>
      <w:t>7</w:t>
    </w:r>
    <w:r w:rsidRPr="00A53E73">
      <w:t xml:space="preserve"> Randy Connolly and Ricardo Hoar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7E39D7" w14:textId="77777777" w:rsidR="004A2211" w:rsidRDefault="004A2211">
      <w:r>
        <w:separator/>
      </w:r>
    </w:p>
  </w:footnote>
  <w:footnote w:type="continuationSeparator" w:id="0">
    <w:p w14:paraId="63A024A3" w14:textId="77777777" w:rsidR="004A2211" w:rsidRDefault="004A22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FABD8" w14:textId="77777777" w:rsidR="004A2211" w:rsidRDefault="004A2211">
    <w:pPr>
      <w:pStyle w:val="Header"/>
    </w:pPr>
    <w:r>
      <w:rPr>
        <w:noProof/>
      </w:rPr>
      <mc:AlternateContent>
        <mc:Choice Requires="wps">
          <w:drawing>
            <wp:anchor distT="0" distB="0" distL="114300" distR="114300" simplePos="0" relativeHeight="251664384" behindDoc="0" locked="0" layoutInCell="0" allowOverlap="1" wp14:anchorId="12790C9C" wp14:editId="478F7029">
              <wp:simplePos x="0" y="0"/>
              <wp:positionH relativeFrom="margin">
                <wp:align>left</wp:align>
              </wp:positionH>
              <wp:positionV relativeFrom="topMargin">
                <wp:align>center</wp:align>
              </wp:positionV>
              <wp:extent cx="4800600" cy="134620"/>
              <wp:effectExtent l="0"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64B221A5" w14:textId="00EE0940" w:rsidR="004A2211" w:rsidRDefault="004A2211">
                              <w:r>
                                <w:rPr>
                                  <w:rFonts w:ascii="Rockwell Condensed" w:hAnsi="Rockwell Condensed"/>
                                  <w:sz w:val="18"/>
                                  <w:szCs w:val="18"/>
                                  <w:lang w:val="en-CA"/>
                                </w:rPr>
                                <w:t>Lab 16: Managing State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0;margin-top:0;width:378pt;height:10.6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"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Content>
                      <w:p w14:paraId="64B221A5" w14:textId="00EE0940" w:rsidR="009D2A55" w:rsidRDefault="009D2A55">
                        <w:r>
                          <w:rPr>
                            <w:rFonts w:ascii="Rockwell Condensed" w:hAnsi="Rockwell Condensed"/>
                            <w:sz w:val="18"/>
                            <w:szCs w:val="18"/>
                            <w:lang w:val="en-CA"/>
                          </w:rPr>
                          <w:t>Lab 16: Managing State</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14:anchorId="248DB92B" wp14:editId="6C057585">
              <wp:simplePos x="0" y="0"/>
              <wp:positionH relativeFrom="page">
                <wp:align>left</wp:align>
              </wp:positionH>
              <wp:positionV relativeFrom="topMargin">
                <wp:align>center</wp:align>
              </wp:positionV>
              <wp:extent cx="2011680" cy="171450"/>
              <wp:effectExtent l="0" t="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71450"/>
                      </a:xfrm>
                      <a:prstGeom prst="rect">
                        <a:avLst/>
                      </a:prstGeom>
                      <a:solidFill>
                        <a:srgbClr val="F3F3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B022B8" w14:textId="77777777" w:rsidR="004A2211" w:rsidRPr="00B84824" w:rsidRDefault="004A2211">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D7350D">
                            <w:rPr>
                              <w:rFonts w:ascii="Rockwell Extra Bold" w:hAnsi="Rockwell Extra Bold"/>
                              <w:noProof/>
                              <w:color w:val="404040"/>
                            </w:rPr>
                            <w:t>2</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7" o:spid="_x0000_s1027" type="#_x0000_t202" style="position:absolute;margin-left:0;margin-top:0;width:158.4pt;height:13.5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" o:allowincell="f" fillcolor="#f3f3e7" stroked="f">
              <v:textbox style="mso-fit-shape-to-text:t" inset=",0,,0">
                <w:txbxContent>
                  <w:p w14:paraId="41B022B8" w14:textId="77777777" w:rsidR="009277F5" w:rsidRPr="00B84824" w:rsidRDefault="009277F5">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FC49FA">
                      <w:rPr>
                        <w:rFonts w:ascii="Rockwell Extra Bold" w:hAnsi="Rockwell Extra Bold"/>
                        <w:noProof/>
                        <w:color w:val="404040"/>
                      </w:rPr>
                      <w:t>12</w:t>
                    </w:r>
                    <w:r w:rsidRPr="00B84824">
                      <w:rPr>
                        <w:rFonts w:ascii="Rockwell Extra Bold" w:hAnsi="Rockwell Extra Bold"/>
                        <w:color w:val="404040"/>
                      </w:rPr>
                      <w:fldChar w:fldCharType="end"/>
                    </w:r>
                  </w:p>
                </w:txbxContent>
              </v:textbox>
              <w10:wrap anchorx="page" anchory="margin"/>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F12A2" w14:textId="77777777" w:rsidR="004A2211" w:rsidRDefault="004A2211">
    <w:pPr>
      <w:pStyle w:val="Header"/>
    </w:pPr>
    <w:r>
      <w:rPr>
        <w:noProof/>
      </w:rPr>
      <mc:AlternateContent>
        <mc:Choice Requires="wps">
          <w:drawing>
            <wp:anchor distT="0" distB="0" distL="114300" distR="114300" simplePos="0" relativeHeight="251667456" behindDoc="0" locked="0" layoutInCell="0" allowOverlap="1" wp14:anchorId="287A536C" wp14:editId="77DF237B">
              <wp:simplePos x="0" y="0"/>
              <wp:positionH relativeFrom="margin">
                <wp:align>left</wp:align>
              </wp:positionH>
              <wp:positionV relativeFrom="topMargin">
                <wp:align>center</wp:align>
              </wp:positionV>
              <wp:extent cx="4800600" cy="134620"/>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806B1" w14:textId="77777777" w:rsidR="004A2211" w:rsidRPr="00B84824" w:rsidRDefault="004A2211">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8" type="#_x0000_t202" style="position:absolute;margin-left:0;margin-top:0;width:378pt;height:10.6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" o:allowincell="f" filled="f" stroked="f">
              <v:textbox style="mso-fit-shape-to-text:t" inset=",0,,0">
                <w:txbxContent>
                  <w:p w14:paraId="721806B1" w14:textId="77777777" w:rsidR="009277F5" w:rsidRPr="00B84824" w:rsidRDefault="009277F5">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0" allowOverlap="1" wp14:anchorId="4661304D" wp14:editId="1986D550">
              <wp:simplePos x="0" y="0"/>
              <wp:positionH relativeFrom="page">
                <wp:align>right</wp:align>
              </wp:positionH>
              <wp:positionV relativeFrom="topMargin">
                <wp:align>center</wp:align>
              </wp:positionV>
              <wp:extent cx="960120" cy="171450"/>
              <wp:effectExtent l="254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171450"/>
                      </a:xfrm>
                      <a:prstGeom prst="rect">
                        <a:avLst/>
                      </a:prstGeom>
                      <a:solidFill>
                        <a:srgbClr val="F3F3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964002" w14:textId="77777777" w:rsidR="004A2211" w:rsidRPr="00B84824" w:rsidRDefault="004A2211">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D7350D">
                            <w:rPr>
                              <w:rFonts w:ascii="Rockwell Extra Bold" w:hAnsi="Rockwell Extra Bold"/>
                              <w:noProof/>
                              <w:color w:val="404040"/>
                            </w:rPr>
                            <w:t>5</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9" o:spid="_x0000_s1029" type="#_x0000_t202" style="position:absolute;margin-left:24.4pt;margin-top:0;width:75.6pt;height:13.5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" o:allowincell="f" fillcolor="#f3f3e7" stroked="f">
              <v:textbox style="mso-fit-shape-to-text:t" inset=",0,,0">
                <w:txbxContent>
                  <w:p w14:paraId="22964002" w14:textId="77777777" w:rsidR="009277F5" w:rsidRPr="00B84824" w:rsidRDefault="009277F5">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FC49FA">
                      <w:rPr>
                        <w:rFonts w:ascii="Rockwell Extra Bold" w:hAnsi="Rockwell Extra Bold"/>
                        <w:noProof/>
                        <w:color w:val="404040"/>
                      </w:rPr>
                      <w:t>11</w:t>
                    </w:r>
                    <w:r w:rsidRPr="00B84824">
                      <w:rPr>
                        <w:rFonts w:ascii="Rockwell Extra Bold" w:hAnsi="Rockwell Extra Bold"/>
                        <w:color w:val="404040"/>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5A86B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F466FD2"/>
    <w:lvl w:ilvl="0">
      <w:start w:val="1"/>
      <w:numFmt w:val="decimal"/>
      <w:lvlText w:val="%1."/>
      <w:lvlJc w:val="left"/>
      <w:pPr>
        <w:tabs>
          <w:tab w:val="num" w:pos="1800"/>
        </w:tabs>
        <w:ind w:left="1800" w:hanging="360"/>
      </w:pPr>
    </w:lvl>
  </w:abstractNum>
  <w:abstractNum w:abstractNumId="2">
    <w:nsid w:val="FFFFFF7D"/>
    <w:multiLevelType w:val="singleLevel"/>
    <w:tmpl w:val="29CAB14E"/>
    <w:lvl w:ilvl="0">
      <w:start w:val="1"/>
      <w:numFmt w:val="decimal"/>
      <w:lvlText w:val="%1."/>
      <w:lvlJc w:val="left"/>
      <w:pPr>
        <w:tabs>
          <w:tab w:val="num" w:pos="1440"/>
        </w:tabs>
        <w:ind w:left="1440" w:hanging="360"/>
      </w:pPr>
    </w:lvl>
  </w:abstractNum>
  <w:abstractNum w:abstractNumId="3">
    <w:nsid w:val="FFFFFF7E"/>
    <w:multiLevelType w:val="singleLevel"/>
    <w:tmpl w:val="061EE85E"/>
    <w:lvl w:ilvl="0">
      <w:start w:val="1"/>
      <w:numFmt w:val="decimal"/>
      <w:lvlText w:val="%1."/>
      <w:lvlJc w:val="left"/>
      <w:pPr>
        <w:tabs>
          <w:tab w:val="num" w:pos="1080"/>
        </w:tabs>
        <w:ind w:left="1080" w:hanging="360"/>
      </w:pPr>
    </w:lvl>
  </w:abstractNum>
  <w:abstractNum w:abstractNumId="4">
    <w:nsid w:val="FFFFFF7F"/>
    <w:multiLevelType w:val="singleLevel"/>
    <w:tmpl w:val="9AB48CDC"/>
    <w:lvl w:ilvl="0">
      <w:start w:val="1"/>
      <w:numFmt w:val="decimal"/>
      <w:lvlText w:val="%1."/>
      <w:lvlJc w:val="left"/>
      <w:pPr>
        <w:tabs>
          <w:tab w:val="num" w:pos="720"/>
        </w:tabs>
        <w:ind w:left="720" w:hanging="360"/>
      </w:pPr>
    </w:lvl>
  </w:abstractNum>
  <w:abstractNum w:abstractNumId="5">
    <w:nsid w:val="FFFFFF80"/>
    <w:multiLevelType w:val="singleLevel"/>
    <w:tmpl w:val="F2BE086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26E716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61CFCC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A18933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422401A"/>
    <w:lvl w:ilvl="0">
      <w:start w:val="1"/>
      <w:numFmt w:val="decimal"/>
      <w:lvlText w:val="%1."/>
      <w:lvlJc w:val="left"/>
      <w:pPr>
        <w:tabs>
          <w:tab w:val="num" w:pos="360"/>
        </w:tabs>
        <w:ind w:left="360" w:hanging="360"/>
      </w:pPr>
    </w:lvl>
  </w:abstractNum>
  <w:abstractNum w:abstractNumId="10">
    <w:nsid w:val="FFFFFF89"/>
    <w:multiLevelType w:val="singleLevel"/>
    <w:tmpl w:val="76C02544"/>
    <w:lvl w:ilvl="0">
      <w:start w:val="1"/>
      <w:numFmt w:val="bullet"/>
      <w:lvlText w:val=""/>
      <w:lvlJc w:val="left"/>
      <w:pPr>
        <w:tabs>
          <w:tab w:val="num" w:pos="360"/>
        </w:tabs>
        <w:ind w:left="360" w:hanging="360"/>
      </w:pPr>
      <w:rPr>
        <w:rFonts w:ascii="Symbol" w:hAnsi="Symbol" w:hint="default"/>
      </w:rPr>
    </w:lvl>
  </w:abstractNum>
  <w:abstractNum w:abstractNumId="11">
    <w:nsid w:val="045E3E96"/>
    <w:multiLevelType w:val="hybridMultilevel"/>
    <w:tmpl w:val="77C083C4"/>
    <w:lvl w:ilvl="0" w:tplc="96FE30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3">
    <w:nsid w:val="3D286801"/>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4">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5">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3"/>
  </w:num>
  <w:num w:numId="2">
    <w:abstractNumId w:val="12"/>
  </w:num>
  <w:num w:numId="3">
    <w:abstractNumId w:val="14"/>
  </w:num>
  <w:num w:numId="4">
    <w:abstractNumId w:val="15"/>
  </w:num>
  <w:num w:numId="5">
    <w:abstractNumId w:val="11"/>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mirrorMargins/>
  <w:attachedTemplate r:id="rId1"/>
  <w:linkStyles/>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o:colormru v:ext="edit" colors="#f3f3e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2C6"/>
    <w:rsid w:val="000006B4"/>
    <w:rsid w:val="000066EF"/>
    <w:rsid w:val="0001014C"/>
    <w:rsid w:val="0002066C"/>
    <w:rsid w:val="00021562"/>
    <w:rsid w:val="00023185"/>
    <w:rsid w:val="00024478"/>
    <w:rsid w:val="00033E9D"/>
    <w:rsid w:val="00034CA7"/>
    <w:rsid w:val="00037A38"/>
    <w:rsid w:val="000445BC"/>
    <w:rsid w:val="0004547B"/>
    <w:rsid w:val="0004646E"/>
    <w:rsid w:val="00055730"/>
    <w:rsid w:val="00057290"/>
    <w:rsid w:val="00064901"/>
    <w:rsid w:val="000746C0"/>
    <w:rsid w:val="00086306"/>
    <w:rsid w:val="000B0F3A"/>
    <w:rsid w:val="000B509B"/>
    <w:rsid w:val="000B601D"/>
    <w:rsid w:val="000C6B1C"/>
    <w:rsid w:val="000E11D0"/>
    <w:rsid w:val="000E3FE5"/>
    <w:rsid w:val="000E633A"/>
    <w:rsid w:val="00105F09"/>
    <w:rsid w:val="0011002C"/>
    <w:rsid w:val="00111A95"/>
    <w:rsid w:val="00120F1F"/>
    <w:rsid w:val="00124A4D"/>
    <w:rsid w:val="00130841"/>
    <w:rsid w:val="00131147"/>
    <w:rsid w:val="00133F2A"/>
    <w:rsid w:val="001361C3"/>
    <w:rsid w:val="00147A12"/>
    <w:rsid w:val="00152B9A"/>
    <w:rsid w:val="00155FDF"/>
    <w:rsid w:val="0016352B"/>
    <w:rsid w:val="00165C42"/>
    <w:rsid w:val="001669D6"/>
    <w:rsid w:val="00170E63"/>
    <w:rsid w:val="00171782"/>
    <w:rsid w:val="00172533"/>
    <w:rsid w:val="00173FF9"/>
    <w:rsid w:val="001773F7"/>
    <w:rsid w:val="00177EEE"/>
    <w:rsid w:val="001838DE"/>
    <w:rsid w:val="001A47C4"/>
    <w:rsid w:val="001A5914"/>
    <w:rsid w:val="001A7F40"/>
    <w:rsid w:val="001C3B9E"/>
    <w:rsid w:val="001D075B"/>
    <w:rsid w:val="001E529A"/>
    <w:rsid w:val="001F1EAD"/>
    <w:rsid w:val="00205F98"/>
    <w:rsid w:val="00206055"/>
    <w:rsid w:val="00207220"/>
    <w:rsid w:val="00226AE4"/>
    <w:rsid w:val="002379CE"/>
    <w:rsid w:val="00243179"/>
    <w:rsid w:val="00250615"/>
    <w:rsid w:val="002508DA"/>
    <w:rsid w:val="00250989"/>
    <w:rsid w:val="00251301"/>
    <w:rsid w:val="00251B7A"/>
    <w:rsid w:val="00256621"/>
    <w:rsid w:val="0026284D"/>
    <w:rsid w:val="00264EF2"/>
    <w:rsid w:val="00265FF3"/>
    <w:rsid w:val="00266532"/>
    <w:rsid w:val="00271266"/>
    <w:rsid w:val="00272C6E"/>
    <w:rsid w:val="002744A5"/>
    <w:rsid w:val="00275EB2"/>
    <w:rsid w:val="0028685A"/>
    <w:rsid w:val="00290B27"/>
    <w:rsid w:val="002922A2"/>
    <w:rsid w:val="0029509E"/>
    <w:rsid w:val="002B33B2"/>
    <w:rsid w:val="002B46A9"/>
    <w:rsid w:val="002C0ED9"/>
    <w:rsid w:val="002D0E06"/>
    <w:rsid w:val="002D4668"/>
    <w:rsid w:val="002D570D"/>
    <w:rsid w:val="002E4048"/>
    <w:rsid w:val="003000FF"/>
    <w:rsid w:val="003010B2"/>
    <w:rsid w:val="00304227"/>
    <w:rsid w:val="00312FF3"/>
    <w:rsid w:val="0031499A"/>
    <w:rsid w:val="00321B9A"/>
    <w:rsid w:val="00324CB5"/>
    <w:rsid w:val="0033265D"/>
    <w:rsid w:val="003346F9"/>
    <w:rsid w:val="00335FC0"/>
    <w:rsid w:val="00336226"/>
    <w:rsid w:val="00344C8B"/>
    <w:rsid w:val="003504F6"/>
    <w:rsid w:val="00352D5F"/>
    <w:rsid w:val="00362024"/>
    <w:rsid w:val="003714B7"/>
    <w:rsid w:val="00371A2B"/>
    <w:rsid w:val="00371FEB"/>
    <w:rsid w:val="0038165F"/>
    <w:rsid w:val="003821C1"/>
    <w:rsid w:val="00383C7C"/>
    <w:rsid w:val="00397611"/>
    <w:rsid w:val="003977AF"/>
    <w:rsid w:val="003A6C5B"/>
    <w:rsid w:val="003B6AAC"/>
    <w:rsid w:val="003C0B0A"/>
    <w:rsid w:val="003C1482"/>
    <w:rsid w:val="003C2907"/>
    <w:rsid w:val="003C4522"/>
    <w:rsid w:val="003C5B5F"/>
    <w:rsid w:val="003C6E8D"/>
    <w:rsid w:val="003C7868"/>
    <w:rsid w:val="003D04C2"/>
    <w:rsid w:val="003E7BDF"/>
    <w:rsid w:val="003F4119"/>
    <w:rsid w:val="00400428"/>
    <w:rsid w:val="00403268"/>
    <w:rsid w:val="004074FE"/>
    <w:rsid w:val="00413D06"/>
    <w:rsid w:val="004163F5"/>
    <w:rsid w:val="0042256E"/>
    <w:rsid w:val="0043028C"/>
    <w:rsid w:val="00442102"/>
    <w:rsid w:val="00446244"/>
    <w:rsid w:val="00453F93"/>
    <w:rsid w:val="004571A0"/>
    <w:rsid w:val="00457779"/>
    <w:rsid w:val="00470DE5"/>
    <w:rsid w:val="0047138F"/>
    <w:rsid w:val="00472125"/>
    <w:rsid w:val="00472CBD"/>
    <w:rsid w:val="004766D6"/>
    <w:rsid w:val="00483D23"/>
    <w:rsid w:val="00486417"/>
    <w:rsid w:val="00490FCD"/>
    <w:rsid w:val="004943E6"/>
    <w:rsid w:val="00495282"/>
    <w:rsid w:val="00495E24"/>
    <w:rsid w:val="004A04DC"/>
    <w:rsid w:val="004A2211"/>
    <w:rsid w:val="004A78AD"/>
    <w:rsid w:val="004B0F3A"/>
    <w:rsid w:val="004B242C"/>
    <w:rsid w:val="004B5D87"/>
    <w:rsid w:val="004B60CD"/>
    <w:rsid w:val="004C3A40"/>
    <w:rsid w:val="004D3FC6"/>
    <w:rsid w:val="004D549A"/>
    <w:rsid w:val="004D5CDB"/>
    <w:rsid w:val="004D5D4F"/>
    <w:rsid w:val="004F4A59"/>
    <w:rsid w:val="004F52E7"/>
    <w:rsid w:val="004F7A19"/>
    <w:rsid w:val="004F7FD9"/>
    <w:rsid w:val="00507B80"/>
    <w:rsid w:val="00516FDE"/>
    <w:rsid w:val="005170D5"/>
    <w:rsid w:val="0051773A"/>
    <w:rsid w:val="00522BEC"/>
    <w:rsid w:val="0052308C"/>
    <w:rsid w:val="00525401"/>
    <w:rsid w:val="00527CAE"/>
    <w:rsid w:val="005306D3"/>
    <w:rsid w:val="005321A2"/>
    <w:rsid w:val="00534849"/>
    <w:rsid w:val="00537D51"/>
    <w:rsid w:val="005509B3"/>
    <w:rsid w:val="00550B96"/>
    <w:rsid w:val="00565AEE"/>
    <w:rsid w:val="005800C1"/>
    <w:rsid w:val="0058169D"/>
    <w:rsid w:val="005903EB"/>
    <w:rsid w:val="005956CC"/>
    <w:rsid w:val="005976C5"/>
    <w:rsid w:val="005A5C29"/>
    <w:rsid w:val="005A6918"/>
    <w:rsid w:val="005A7535"/>
    <w:rsid w:val="005B2CAE"/>
    <w:rsid w:val="005B7C35"/>
    <w:rsid w:val="005C2A24"/>
    <w:rsid w:val="005D3598"/>
    <w:rsid w:val="005D46ED"/>
    <w:rsid w:val="005E0FC8"/>
    <w:rsid w:val="005E126E"/>
    <w:rsid w:val="005E534F"/>
    <w:rsid w:val="005F0C9A"/>
    <w:rsid w:val="00611B8A"/>
    <w:rsid w:val="00624E13"/>
    <w:rsid w:val="006313CC"/>
    <w:rsid w:val="00631C1A"/>
    <w:rsid w:val="006370A2"/>
    <w:rsid w:val="00642486"/>
    <w:rsid w:val="00645EE5"/>
    <w:rsid w:val="00647820"/>
    <w:rsid w:val="00653ABA"/>
    <w:rsid w:val="006543E2"/>
    <w:rsid w:val="006606D9"/>
    <w:rsid w:val="00682393"/>
    <w:rsid w:val="006853E2"/>
    <w:rsid w:val="0069251B"/>
    <w:rsid w:val="00697C34"/>
    <w:rsid w:val="00697C9E"/>
    <w:rsid w:val="006A271A"/>
    <w:rsid w:val="006A4945"/>
    <w:rsid w:val="006A5306"/>
    <w:rsid w:val="006A5584"/>
    <w:rsid w:val="006A58DA"/>
    <w:rsid w:val="006B5C0E"/>
    <w:rsid w:val="006C00DF"/>
    <w:rsid w:val="006C2EBF"/>
    <w:rsid w:val="006D3D0E"/>
    <w:rsid w:val="006E3CA0"/>
    <w:rsid w:val="006E6E97"/>
    <w:rsid w:val="006F4513"/>
    <w:rsid w:val="00701CD8"/>
    <w:rsid w:val="00710A41"/>
    <w:rsid w:val="00711F69"/>
    <w:rsid w:val="00723920"/>
    <w:rsid w:val="00723958"/>
    <w:rsid w:val="007345EF"/>
    <w:rsid w:val="0074035B"/>
    <w:rsid w:val="00740A25"/>
    <w:rsid w:val="007842D1"/>
    <w:rsid w:val="007845E8"/>
    <w:rsid w:val="007954CA"/>
    <w:rsid w:val="00796B7D"/>
    <w:rsid w:val="007A5221"/>
    <w:rsid w:val="007B7264"/>
    <w:rsid w:val="007B7F06"/>
    <w:rsid w:val="007C01A2"/>
    <w:rsid w:val="007C6E79"/>
    <w:rsid w:val="007D52A5"/>
    <w:rsid w:val="007D6FA5"/>
    <w:rsid w:val="007E2528"/>
    <w:rsid w:val="007E4112"/>
    <w:rsid w:val="007E4D6D"/>
    <w:rsid w:val="007E63E8"/>
    <w:rsid w:val="007F0604"/>
    <w:rsid w:val="00814C46"/>
    <w:rsid w:val="00817FFE"/>
    <w:rsid w:val="008207E6"/>
    <w:rsid w:val="00821C0F"/>
    <w:rsid w:val="00823960"/>
    <w:rsid w:val="0083085D"/>
    <w:rsid w:val="00831C5F"/>
    <w:rsid w:val="008333C2"/>
    <w:rsid w:val="00841510"/>
    <w:rsid w:val="00844F97"/>
    <w:rsid w:val="00846049"/>
    <w:rsid w:val="00857E8C"/>
    <w:rsid w:val="00865E65"/>
    <w:rsid w:val="00873AEE"/>
    <w:rsid w:val="00875131"/>
    <w:rsid w:val="0087764A"/>
    <w:rsid w:val="00891162"/>
    <w:rsid w:val="00891DDE"/>
    <w:rsid w:val="008948F9"/>
    <w:rsid w:val="008A48CA"/>
    <w:rsid w:val="008A5C86"/>
    <w:rsid w:val="008A6467"/>
    <w:rsid w:val="008B480F"/>
    <w:rsid w:val="008B65E4"/>
    <w:rsid w:val="008C165C"/>
    <w:rsid w:val="008C6EB9"/>
    <w:rsid w:val="008D05AA"/>
    <w:rsid w:val="008D1852"/>
    <w:rsid w:val="008E5BCA"/>
    <w:rsid w:val="008F46B8"/>
    <w:rsid w:val="008F69C6"/>
    <w:rsid w:val="00916B53"/>
    <w:rsid w:val="0092048D"/>
    <w:rsid w:val="00923E03"/>
    <w:rsid w:val="009277F5"/>
    <w:rsid w:val="00932D1C"/>
    <w:rsid w:val="0093721B"/>
    <w:rsid w:val="009640AF"/>
    <w:rsid w:val="009722D8"/>
    <w:rsid w:val="0097340C"/>
    <w:rsid w:val="00990794"/>
    <w:rsid w:val="00990E03"/>
    <w:rsid w:val="00991FAC"/>
    <w:rsid w:val="00996BA8"/>
    <w:rsid w:val="009A094B"/>
    <w:rsid w:val="009A2F4B"/>
    <w:rsid w:val="009B29ED"/>
    <w:rsid w:val="009B5ABD"/>
    <w:rsid w:val="009B6421"/>
    <w:rsid w:val="009B6CD6"/>
    <w:rsid w:val="009B6CF5"/>
    <w:rsid w:val="009B76FA"/>
    <w:rsid w:val="009D2A55"/>
    <w:rsid w:val="009D39E9"/>
    <w:rsid w:val="009D4AF1"/>
    <w:rsid w:val="009D7C27"/>
    <w:rsid w:val="009E0E00"/>
    <w:rsid w:val="009E5DC9"/>
    <w:rsid w:val="009E64AF"/>
    <w:rsid w:val="009E7A5C"/>
    <w:rsid w:val="009F098B"/>
    <w:rsid w:val="009F1CD9"/>
    <w:rsid w:val="009F7B9E"/>
    <w:rsid w:val="00A03146"/>
    <w:rsid w:val="00A05611"/>
    <w:rsid w:val="00A115EE"/>
    <w:rsid w:val="00A307E5"/>
    <w:rsid w:val="00A401AC"/>
    <w:rsid w:val="00A407BC"/>
    <w:rsid w:val="00A42D79"/>
    <w:rsid w:val="00A44E1D"/>
    <w:rsid w:val="00A531AA"/>
    <w:rsid w:val="00A53E73"/>
    <w:rsid w:val="00A63F28"/>
    <w:rsid w:val="00A64203"/>
    <w:rsid w:val="00A65398"/>
    <w:rsid w:val="00A74EE8"/>
    <w:rsid w:val="00A75EA1"/>
    <w:rsid w:val="00A85B3F"/>
    <w:rsid w:val="00A8743D"/>
    <w:rsid w:val="00A9716E"/>
    <w:rsid w:val="00AA5000"/>
    <w:rsid w:val="00AA7D25"/>
    <w:rsid w:val="00AB0592"/>
    <w:rsid w:val="00AB0E16"/>
    <w:rsid w:val="00AB1803"/>
    <w:rsid w:val="00AB37E2"/>
    <w:rsid w:val="00AB477A"/>
    <w:rsid w:val="00AB4AD1"/>
    <w:rsid w:val="00AB5D86"/>
    <w:rsid w:val="00AC607D"/>
    <w:rsid w:val="00AD3E8D"/>
    <w:rsid w:val="00AD7B48"/>
    <w:rsid w:val="00AE0EDA"/>
    <w:rsid w:val="00AE14E5"/>
    <w:rsid w:val="00AE3938"/>
    <w:rsid w:val="00AE51C5"/>
    <w:rsid w:val="00AE5A7C"/>
    <w:rsid w:val="00AE61E3"/>
    <w:rsid w:val="00AF18DC"/>
    <w:rsid w:val="00AF3EA3"/>
    <w:rsid w:val="00AF5A76"/>
    <w:rsid w:val="00AF61C0"/>
    <w:rsid w:val="00B05CBF"/>
    <w:rsid w:val="00B05F8A"/>
    <w:rsid w:val="00B10B9F"/>
    <w:rsid w:val="00B233B8"/>
    <w:rsid w:val="00B25CD2"/>
    <w:rsid w:val="00B30399"/>
    <w:rsid w:val="00B36CF3"/>
    <w:rsid w:val="00B37846"/>
    <w:rsid w:val="00B436B4"/>
    <w:rsid w:val="00B623F0"/>
    <w:rsid w:val="00B6257C"/>
    <w:rsid w:val="00B63E15"/>
    <w:rsid w:val="00B675AC"/>
    <w:rsid w:val="00B75A33"/>
    <w:rsid w:val="00B80901"/>
    <w:rsid w:val="00B81998"/>
    <w:rsid w:val="00B82AF7"/>
    <w:rsid w:val="00B84824"/>
    <w:rsid w:val="00B90D21"/>
    <w:rsid w:val="00B957A7"/>
    <w:rsid w:val="00BB45C9"/>
    <w:rsid w:val="00BC69D6"/>
    <w:rsid w:val="00BD35D6"/>
    <w:rsid w:val="00BD5C81"/>
    <w:rsid w:val="00BE1055"/>
    <w:rsid w:val="00C0072B"/>
    <w:rsid w:val="00C07D4B"/>
    <w:rsid w:val="00C17BE8"/>
    <w:rsid w:val="00C27B03"/>
    <w:rsid w:val="00C32E2C"/>
    <w:rsid w:val="00C36E41"/>
    <w:rsid w:val="00C47E3D"/>
    <w:rsid w:val="00C51999"/>
    <w:rsid w:val="00C52CAA"/>
    <w:rsid w:val="00C60027"/>
    <w:rsid w:val="00C8220A"/>
    <w:rsid w:val="00C90BEC"/>
    <w:rsid w:val="00CA149E"/>
    <w:rsid w:val="00CA3CDA"/>
    <w:rsid w:val="00CC1211"/>
    <w:rsid w:val="00CC2149"/>
    <w:rsid w:val="00CD7F5E"/>
    <w:rsid w:val="00CE1D37"/>
    <w:rsid w:val="00CE41B4"/>
    <w:rsid w:val="00CE7575"/>
    <w:rsid w:val="00CF4A27"/>
    <w:rsid w:val="00CF5B52"/>
    <w:rsid w:val="00D0045C"/>
    <w:rsid w:val="00D01BF0"/>
    <w:rsid w:val="00D02923"/>
    <w:rsid w:val="00D1696E"/>
    <w:rsid w:val="00D2312C"/>
    <w:rsid w:val="00D231FC"/>
    <w:rsid w:val="00D37217"/>
    <w:rsid w:val="00D444B5"/>
    <w:rsid w:val="00D45326"/>
    <w:rsid w:val="00D47C5B"/>
    <w:rsid w:val="00D51134"/>
    <w:rsid w:val="00D70828"/>
    <w:rsid w:val="00D70D9D"/>
    <w:rsid w:val="00D71719"/>
    <w:rsid w:val="00D7350D"/>
    <w:rsid w:val="00D735E2"/>
    <w:rsid w:val="00D87868"/>
    <w:rsid w:val="00D93697"/>
    <w:rsid w:val="00DA19E9"/>
    <w:rsid w:val="00DA5193"/>
    <w:rsid w:val="00DB27B8"/>
    <w:rsid w:val="00DC3A9D"/>
    <w:rsid w:val="00DC3EC1"/>
    <w:rsid w:val="00DC4D74"/>
    <w:rsid w:val="00DC54A2"/>
    <w:rsid w:val="00DD0548"/>
    <w:rsid w:val="00DD0B40"/>
    <w:rsid w:val="00DD0D03"/>
    <w:rsid w:val="00DD1713"/>
    <w:rsid w:val="00DD6AA9"/>
    <w:rsid w:val="00E020F9"/>
    <w:rsid w:val="00E02CCC"/>
    <w:rsid w:val="00E03E95"/>
    <w:rsid w:val="00E12CC2"/>
    <w:rsid w:val="00E13CA3"/>
    <w:rsid w:val="00E15586"/>
    <w:rsid w:val="00E221E0"/>
    <w:rsid w:val="00E233CF"/>
    <w:rsid w:val="00E23950"/>
    <w:rsid w:val="00E37F6E"/>
    <w:rsid w:val="00E6760B"/>
    <w:rsid w:val="00E67E24"/>
    <w:rsid w:val="00E73362"/>
    <w:rsid w:val="00E8186F"/>
    <w:rsid w:val="00E84658"/>
    <w:rsid w:val="00E93F94"/>
    <w:rsid w:val="00E95411"/>
    <w:rsid w:val="00EA2F99"/>
    <w:rsid w:val="00EA481E"/>
    <w:rsid w:val="00EB136C"/>
    <w:rsid w:val="00EB2AE8"/>
    <w:rsid w:val="00EB79F1"/>
    <w:rsid w:val="00EC3FE8"/>
    <w:rsid w:val="00EE62DF"/>
    <w:rsid w:val="00EF2E67"/>
    <w:rsid w:val="00EF7113"/>
    <w:rsid w:val="00F01E52"/>
    <w:rsid w:val="00F02319"/>
    <w:rsid w:val="00F06C86"/>
    <w:rsid w:val="00F07AA1"/>
    <w:rsid w:val="00F121FD"/>
    <w:rsid w:val="00F21724"/>
    <w:rsid w:val="00F303D2"/>
    <w:rsid w:val="00F31EE8"/>
    <w:rsid w:val="00F334CE"/>
    <w:rsid w:val="00F50B81"/>
    <w:rsid w:val="00F518B6"/>
    <w:rsid w:val="00F54B4C"/>
    <w:rsid w:val="00F558C6"/>
    <w:rsid w:val="00F6087F"/>
    <w:rsid w:val="00F9116D"/>
    <w:rsid w:val="00F92D6C"/>
    <w:rsid w:val="00F951E5"/>
    <w:rsid w:val="00FA07EC"/>
    <w:rsid w:val="00FA12C6"/>
    <w:rsid w:val="00FA164B"/>
    <w:rsid w:val="00FA7C05"/>
    <w:rsid w:val="00FB0636"/>
    <w:rsid w:val="00FB3FF2"/>
    <w:rsid w:val="00FB589C"/>
    <w:rsid w:val="00FC49FA"/>
    <w:rsid w:val="00FC6A4E"/>
    <w:rsid w:val="00FD23B0"/>
    <w:rsid w:val="00FE52A2"/>
    <w:rsid w:val="00FE7491"/>
    <w:rsid w:val="00FF1609"/>
    <w:rsid w:val="00FF2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f3f3e7"/>
    </o:shapedefaults>
    <o:shapelayout v:ext="edit">
      <o:idmap v:ext="edit" data="1"/>
    </o:shapelayout>
  </w:shapeDefaults>
  <w:decimalSymbol w:val="."/>
  <w:listSeparator w:val=","/>
  <w14:docId w14:val="3305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uiPriority="2" w:qFormat="1"/>
    <w:lsdException w:name="heading 8" w:uiPriority="2" w:qFormat="1"/>
    <w:lsdException w:name="heading 9" w:uiPriority="2"/>
    <w:lsdException w:name="caption" w:semiHidden="1" w:unhideWhenUsed="1" w:qFormat="1"/>
    <w:lsdException w:name="Title" w:qFormat="1"/>
    <w:lsdException w:name="Default Paragraph Font" w:uiPriority="1"/>
    <w:lsdException w:name="Subtitle" w:qFormat="1"/>
    <w:lsdException w:name="Hyperlink" w:uiPriority="4"/>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CD8"/>
    <w:rPr>
      <w:rFonts w:ascii="Corbel" w:hAnsi="Corbel"/>
      <w:sz w:val="23"/>
      <w:lang w:val="en-US" w:eastAsia="en-US"/>
    </w:rPr>
  </w:style>
  <w:style w:type="paragraph" w:styleId="Heading1">
    <w:name w:val="heading 1"/>
    <w:basedOn w:val="Normal"/>
    <w:next w:val="BodyMain"/>
    <w:link w:val="Heading1Char"/>
    <w:autoRedefine/>
    <w:qFormat/>
    <w:rsid w:val="00701CD8"/>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701CD8"/>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701CD8"/>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701CD8"/>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701CD8"/>
    <w:pPr>
      <w:keepNext/>
      <w:spacing w:before="280" w:after="140"/>
      <w:outlineLvl w:val="4"/>
    </w:pPr>
    <w:rPr>
      <w:rFonts w:ascii="Franklin Gothic Medium Cond" w:hAnsi="Franklin Gothic Medium Cond"/>
      <w:kern w:val="28"/>
      <w:sz w:val="24"/>
    </w:rPr>
  </w:style>
  <w:style w:type="paragraph" w:styleId="Heading6">
    <w:name w:val="heading 6"/>
    <w:basedOn w:val="Normal"/>
    <w:next w:val="Normal"/>
    <w:uiPriority w:val="1"/>
    <w:qFormat/>
    <w:rsid w:val="00701CD8"/>
    <w:pPr>
      <w:keepNext/>
      <w:spacing w:before="120" w:after="80"/>
      <w:outlineLvl w:val="5"/>
    </w:pPr>
    <w:rPr>
      <w:rFonts w:ascii="Franklin Gothic Book" w:hAnsi="Franklin Gothic Book"/>
      <w:i/>
      <w:kern w:val="28"/>
      <w:sz w:val="24"/>
    </w:rPr>
  </w:style>
  <w:style w:type="paragraph" w:styleId="Heading7">
    <w:name w:val="heading 7"/>
    <w:basedOn w:val="Normal"/>
    <w:next w:val="Normal"/>
    <w:uiPriority w:val="2"/>
    <w:qFormat/>
    <w:rsid w:val="00701CD8"/>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701CD8"/>
    <w:pPr>
      <w:keepNext/>
      <w:spacing w:before="80" w:after="60"/>
      <w:outlineLvl w:val="7"/>
    </w:pPr>
    <w:rPr>
      <w:i/>
      <w:kern w:val="28"/>
      <w:sz w:val="20"/>
    </w:rPr>
  </w:style>
  <w:style w:type="paragraph" w:styleId="Heading9">
    <w:name w:val="heading 9"/>
    <w:basedOn w:val="Normal"/>
    <w:next w:val="Normal"/>
    <w:uiPriority w:val="2"/>
    <w:rsid w:val="00701CD8"/>
    <w:pPr>
      <w:keepNext/>
      <w:spacing w:before="80" w:after="60"/>
      <w:outlineLvl w:val="8"/>
    </w:pPr>
    <w:rPr>
      <w:kern w:val="28"/>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Main"/>
    <w:basedOn w:val="Normal"/>
    <w:link w:val="BodyMainChar"/>
    <w:autoRedefine/>
    <w:rsid w:val="00701CD8"/>
    <w:pPr>
      <w:spacing w:after="280" w:line="300" w:lineRule="exact"/>
    </w:pPr>
    <w:rPr>
      <w:rFonts w:ascii="Constantia" w:hAnsi="Constantia"/>
    </w:rPr>
  </w:style>
  <w:style w:type="paragraph" w:styleId="Header">
    <w:name w:val="header"/>
    <w:basedOn w:val="Normal"/>
    <w:link w:val="HeaderChar"/>
    <w:autoRedefine/>
    <w:rsid w:val="00701CD8"/>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701CD8"/>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701CD8"/>
    <w:pPr>
      <w:spacing w:before="60" w:after="60" w:line="280" w:lineRule="exact"/>
      <w:jc w:val="both"/>
    </w:pPr>
    <w:rPr>
      <w:rFonts w:ascii="Franklin Gothic Medium Cond" w:hAnsi="Franklin Gothic Medium Cond"/>
      <w:b/>
      <w:smallCaps/>
      <w:spacing w:val="30"/>
      <w:sz w:val="22"/>
      <w:szCs w:val="24"/>
    </w:rPr>
  </w:style>
  <w:style w:type="paragraph" w:customStyle="1" w:styleId="TableText">
    <w:name w:val="Table.Text"/>
    <w:basedOn w:val="Normal"/>
    <w:autoRedefine/>
    <w:rsid w:val="00701CD8"/>
    <w:pPr>
      <w:spacing w:before="120" w:line="260" w:lineRule="exact"/>
    </w:pPr>
    <w:rPr>
      <w:rFonts w:ascii="Franklin Gothic Book" w:hAnsi="Franklin Gothic Book"/>
      <w:sz w:val="20"/>
    </w:rPr>
  </w:style>
  <w:style w:type="character" w:customStyle="1" w:styleId="inline">
    <w:name w:val="inline"/>
    <w:basedOn w:val="DefaultParagraphFont"/>
    <w:rsid w:val="00701CD8"/>
    <w:rPr>
      <w:rFonts w:ascii="Franklin Gothic Medium" w:hAnsi="Franklin Gothic Medium"/>
      <w:sz w:val="20"/>
    </w:rPr>
  </w:style>
  <w:style w:type="paragraph" w:customStyle="1" w:styleId="TableNumber">
    <w:name w:val="Table.Number"/>
    <w:basedOn w:val="Normal"/>
    <w:link w:val="TableNumberChar"/>
    <w:autoRedefine/>
    <w:rsid w:val="00701CD8"/>
    <w:pPr>
      <w:spacing w:before="120" w:line="260" w:lineRule="exact"/>
      <w:jc w:val="right"/>
    </w:pPr>
    <w:rPr>
      <w:rFonts w:ascii="Franklin Gothic Medium" w:hAnsi="Franklin Gothic Medium"/>
      <w:color w:val="000080"/>
      <w:sz w:val="20"/>
    </w:rPr>
  </w:style>
  <w:style w:type="paragraph" w:styleId="Footer">
    <w:name w:val="footer"/>
    <w:basedOn w:val="Normal"/>
    <w:autoRedefine/>
    <w:rsid w:val="00701CD8"/>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701CD8"/>
    <w:rPr>
      <w:rFonts w:ascii="Constantia" w:hAnsi="Constantia"/>
      <w:b/>
      <w:color w:val="404040"/>
      <w:sz w:val="36"/>
    </w:rPr>
  </w:style>
  <w:style w:type="paragraph" w:customStyle="1" w:styleId="Note">
    <w:name w:val="Note"/>
    <w:basedOn w:val="BodyMain"/>
    <w:next w:val="BodyMain"/>
    <w:rsid w:val="00701CD8"/>
    <w:rPr>
      <w:i/>
    </w:rPr>
  </w:style>
  <w:style w:type="character" w:customStyle="1" w:styleId="NoteLeadIn">
    <w:name w:val="Note.LeadIn"/>
    <w:basedOn w:val="inline"/>
    <w:rsid w:val="00701CD8"/>
    <w:rPr>
      <w:rFonts w:ascii="Franklin Gothic Medium" w:hAnsi="Franklin Gothic Medium"/>
      <w:sz w:val="20"/>
    </w:rPr>
  </w:style>
  <w:style w:type="paragraph" w:customStyle="1" w:styleId="ChapterSubtitle">
    <w:name w:val="Chapter.Subtitle"/>
    <w:basedOn w:val="Normal"/>
    <w:next w:val="Normal"/>
    <w:autoRedefine/>
    <w:rsid w:val="00701CD8"/>
    <w:pPr>
      <w:spacing w:before="120" w:after="120"/>
    </w:pPr>
    <w:rPr>
      <w:rFonts w:ascii="Rockwell Condensed" w:hAnsi="Rockwell Condensed"/>
      <w:sz w:val="28"/>
    </w:rPr>
  </w:style>
  <w:style w:type="paragraph" w:customStyle="1" w:styleId="BodyBullets">
    <w:name w:val="Body.Bullets"/>
    <w:basedOn w:val="BodyMain"/>
    <w:rsid w:val="00701CD8"/>
    <w:pPr>
      <w:numPr>
        <w:numId w:val="4"/>
      </w:numPr>
      <w:spacing w:after="140"/>
    </w:pPr>
  </w:style>
  <w:style w:type="paragraph" w:customStyle="1" w:styleId="ChapterEyeBrow">
    <w:name w:val="Chapter.EyeBrow"/>
    <w:basedOn w:val="Normal"/>
    <w:next w:val="Heading1"/>
    <w:autoRedefine/>
    <w:rsid w:val="00701CD8"/>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701CD8"/>
    <w:pPr>
      <w:spacing w:before="140"/>
    </w:pPr>
  </w:style>
  <w:style w:type="paragraph" w:customStyle="1" w:styleId="TableStepHead">
    <w:name w:val="Table.StepHead"/>
    <w:basedOn w:val="TableHeading"/>
    <w:autoRedefine/>
    <w:rsid w:val="00701CD8"/>
    <w:rPr>
      <w:rFonts w:ascii="Franklin Gothic Medium" w:hAnsi="Franklin Gothic Medium"/>
      <w:b w:val="0"/>
      <w:color w:val="FFCC06"/>
    </w:rPr>
  </w:style>
  <w:style w:type="paragraph" w:customStyle="1" w:styleId="CodeAbove">
    <w:name w:val="Code Above"/>
    <w:basedOn w:val="Code"/>
    <w:rsid w:val="00701CD8"/>
    <w:pPr>
      <w:spacing w:before="120"/>
    </w:pPr>
  </w:style>
  <w:style w:type="paragraph" w:customStyle="1" w:styleId="CodeLast">
    <w:name w:val="Code Last"/>
    <w:basedOn w:val="Code"/>
    <w:link w:val="CodeLastChar"/>
    <w:rsid w:val="00701CD8"/>
    <w:pPr>
      <w:spacing w:after="80"/>
    </w:pPr>
  </w:style>
  <w:style w:type="paragraph" w:customStyle="1" w:styleId="TableComment">
    <w:name w:val="Table.Comment"/>
    <w:basedOn w:val="TableText"/>
    <w:autoRedefine/>
    <w:rsid w:val="00105F09"/>
    <w:pPr>
      <w:spacing w:before="80" w:after="120" w:line="240" w:lineRule="exact"/>
    </w:pPr>
  </w:style>
  <w:style w:type="character" w:customStyle="1" w:styleId="CodeChar">
    <w:name w:val="Code Char"/>
    <w:basedOn w:val="DefaultParagraphFont"/>
    <w:link w:val="Code"/>
    <w:rsid w:val="00701CD8"/>
    <w:rPr>
      <w:rFonts w:ascii="Consolas" w:hAnsi="Consolas"/>
      <w:sz w:val="18"/>
      <w:lang w:val="en-US" w:eastAsia="en-US"/>
    </w:rPr>
  </w:style>
  <w:style w:type="character" w:customStyle="1" w:styleId="CodeLastChar">
    <w:name w:val="Code Last Char"/>
    <w:basedOn w:val="CodeChar"/>
    <w:link w:val="CodeLast"/>
    <w:rsid w:val="006A4945"/>
    <w:rPr>
      <w:rFonts w:ascii="Consolas" w:hAnsi="Consolas"/>
      <w:sz w:val="18"/>
      <w:lang w:val="en-US" w:eastAsia="en-US"/>
    </w:rPr>
  </w:style>
  <w:style w:type="paragraph" w:customStyle="1" w:styleId="CodeBold">
    <w:name w:val="Code Bold"/>
    <w:basedOn w:val="Code"/>
    <w:link w:val="CodeBoldChar"/>
    <w:autoRedefine/>
    <w:qFormat/>
    <w:rsid w:val="00701CD8"/>
    <w:rPr>
      <w:b/>
      <w:color w:val="A50021"/>
    </w:rPr>
  </w:style>
  <w:style w:type="character" w:customStyle="1" w:styleId="CodeBoldChar">
    <w:name w:val="Code Bold Char"/>
    <w:basedOn w:val="CodeChar"/>
    <w:link w:val="CodeBold"/>
    <w:rsid w:val="00701CD8"/>
    <w:rPr>
      <w:rFonts w:ascii="Consolas" w:hAnsi="Consolas"/>
      <w:b/>
      <w:color w:val="A50021"/>
      <w:sz w:val="18"/>
      <w:lang w:val="en-US" w:eastAsia="en-US"/>
    </w:rPr>
  </w:style>
  <w:style w:type="character" w:customStyle="1" w:styleId="TableNumberChar">
    <w:name w:val="Table.Number Char"/>
    <w:basedOn w:val="DefaultParagraphFont"/>
    <w:link w:val="TableNumber"/>
    <w:rsid w:val="00701CD8"/>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701CD8"/>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701CD8"/>
    <w:rPr>
      <w:b/>
      <w:color w:val="A50021"/>
    </w:rPr>
  </w:style>
  <w:style w:type="character" w:customStyle="1" w:styleId="BodyMainChar">
    <w:name w:val="Body.Main Char"/>
    <w:basedOn w:val="DefaultParagraphFont"/>
    <w:link w:val="BodyMain"/>
    <w:rsid w:val="00701CD8"/>
    <w:rPr>
      <w:rFonts w:ascii="Constantia" w:hAnsi="Constantia"/>
      <w:sz w:val="23"/>
      <w:lang w:val="en-US" w:eastAsia="en-US"/>
    </w:rPr>
  </w:style>
  <w:style w:type="paragraph" w:customStyle="1" w:styleId="FigureImage">
    <w:name w:val="Figure Image"/>
    <w:basedOn w:val="Normal"/>
    <w:next w:val="Caption"/>
    <w:qFormat/>
    <w:rsid w:val="00701CD8"/>
    <w:pPr>
      <w:keepNext/>
      <w:pBdr>
        <w:top w:val="single" w:sz="4" w:space="4" w:color="auto"/>
      </w:pBdr>
      <w:spacing w:before="240"/>
    </w:pPr>
  </w:style>
  <w:style w:type="paragraph" w:styleId="Caption">
    <w:name w:val="caption"/>
    <w:basedOn w:val="Normal"/>
    <w:next w:val="Normal"/>
    <w:autoRedefine/>
    <w:qFormat/>
    <w:rsid w:val="00701CD8"/>
    <w:pPr>
      <w:pBdr>
        <w:bottom w:val="single" w:sz="4" w:space="4" w:color="auto"/>
      </w:pBdr>
      <w:spacing w:before="60" w:after="280" w:line="300" w:lineRule="exact"/>
    </w:pPr>
    <w:rPr>
      <w:rFonts w:ascii="Constantia" w:hAnsi="Constantia"/>
      <w:bCs/>
      <w:i/>
      <w:sz w:val="20"/>
    </w:rPr>
  </w:style>
  <w:style w:type="character" w:customStyle="1" w:styleId="Caption-Strong">
    <w:name w:val="Caption-Strong"/>
    <w:basedOn w:val="DefaultParagraphFont"/>
    <w:rsid w:val="00701CD8"/>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701CD8"/>
    <w:pPr>
      <w:tabs>
        <w:tab w:val="left" w:pos="360"/>
        <w:tab w:val="left" w:pos="720"/>
        <w:tab w:val="left" w:pos="1080"/>
        <w:tab w:val="left" w:pos="1440"/>
        <w:tab w:val="left" w:pos="1800"/>
        <w:tab w:val="left" w:pos="2160"/>
        <w:tab w:val="left" w:pos="2520"/>
        <w:tab w:val="left" w:pos="2880"/>
      </w:tabs>
    </w:pPr>
    <w:rPr>
      <w:rFonts w:ascii="Consolas" w:hAnsi="Consolas"/>
      <w:i/>
      <w:color w:val="548DD4" w:themeColor="text2" w:themeTint="99"/>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701CD8"/>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BookTitle">
    <w:name w:val="Chapter.BookTitle"/>
    <w:basedOn w:val="ChapterEyeBrow"/>
    <w:qFormat/>
    <w:rsid w:val="00701CD8"/>
    <w:pPr>
      <w:pBdr>
        <w:bottom w:val="none" w:sz="0" w:space="0" w:color="auto"/>
      </w:pBdr>
    </w:pPr>
    <w:rPr>
      <w:rFonts w:ascii="Rockwell Condensed" w:hAnsi="Rockwell Condensed"/>
      <w:b/>
      <w:color w:val="DCA806"/>
      <w:sz w:val="48"/>
      <w:szCs w:val="64"/>
    </w:rPr>
  </w:style>
  <w:style w:type="paragraph" w:customStyle="1" w:styleId="ChapterAuthor">
    <w:name w:val="Chapter.Author"/>
    <w:basedOn w:val="ChapterBookTitle"/>
    <w:qFormat/>
    <w:rsid w:val="00701CD8"/>
    <w:rPr>
      <w:rFonts w:ascii="Rockwell" w:hAnsi="Rockwell"/>
      <w:b w:val="0"/>
      <w:sz w:val="28"/>
    </w:rPr>
  </w:style>
  <w:style w:type="paragraph" w:customStyle="1" w:styleId="ChapterFinePrint">
    <w:name w:val="Chapter.FinePrint"/>
    <w:basedOn w:val="Normal"/>
    <w:qFormat/>
    <w:rsid w:val="00701CD8"/>
    <w:pPr>
      <w:ind w:left="576" w:right="576"/>
    </w:pPr>
    <w:rPr>
      <w:rFonts w:ascii="Rockwell" w:hAnsi="Rockwell"/>
      <w:color w:val="404040"/>
      <w:sz w:val="20"/>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character" w:customStyle="1" w:styleId="Heading2Char">
    <w:name w:val="Heading 2 Char"/>
    <w:basedOn w:val="DefaultParagraphFont"/>
    <w:link w:val="Heading2"/>
    <w:rsid w:val="005976C5"/>
    <w:rPr>
      <w:rFonts w:ascii="Franklin Gothic Demi" w:hAnsi="Franklin Gothic Demi"/>
      <w:smallCaps/>
      <w:color w:val="404040"/>
      <w:kern w:val="28"/>
      <w:sz w:val="44"/>
      <w:lang w:val="en-US"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val="en-US" w:eastAsia="en-US"/>
    </w:rPr>
  </w:style>
  <w:style w:type="character" w:customStyle="1" w:styleId="CodeCommentChar">
    <w:name w:val="Code Comment Char"/>
    <w:basedOn w:val="CodeChar"/>
    <w:uiPriority w:val="1"/>
    <w:qFormat/>
    <w:rsid w:val="00701CD8"/>
    <w:rPr>
      <w:rFonts w:ascii="Consolas" w:hAnsi="Consolas"/>
      <w:i/>
      <w:color w:val="548DD4" w:themeColor="text2" w:themeTint="99"/>
      <w:sz w:val="18"/>
      <w:lang w:val="en-US" w:eastAsia="en-US"/>
    </w:rPr>
  </w:style>
  <w:style w:type="paragraph" w:styleId="BalloonText">
    <w:name w:val="Balloon Text"/>
    <w:basedOn w:val="Normal"/>
    <w:link w:val="BalloonTextChar"/>
    <w:rsid w:val="00105F09"/>
    <w:rPr>
      <w:rFonts w:ascii="Lucida Grande" w:hAnsi="Lucida Grande" w:cs="Lucida Grande"/>
      <w:sz w:val="18"/>
      <w:szCs w:val="18"/>
    </w:rPr>
  </w:style>
  <w:style w:type="character" w:customStyle="1" w:styleId="BalloonTextChar">
    <w:name w:val="Balloon Text Char"/>
    <w:basedOn w:val="DefaultParagraphFont"/>
    <w:link w:val="BalloonText"/>
    <w:rsid w:val="00105F09"/>
    <w:rPr>
      <w:rFonts w:ascii="Lucida Grande" w:hAnsi="Lucida Grande" w:cs="Lucida Grande"/>
      <w:sz w:val="18"/>
      <w:szCs w:val="18"/>
      <w:lang w:val="en-US" w:eastAsia="en-US"/>
    </w:rPr>
  </w:style>
  <w:style w:type="character" w:styleId="Hyperlink">
    <w:name w:val="Hyperlink"/>
    <w:basedOn w:val="DefaultParagraphFont"/>
    <w:uiPriority w:val="4"/>
    <w:rsid w:val="0093721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uiPriority="2" w:qFormat="1"/>
    <w:lsdException w:name="heading 8" w:uiPriority="2" w:qFormat="1"/>
    <w:lsdException w:name="heading 9" w:uiPriority="2"/>
    <w:lsdException w:name="caption" w:semiHidden="1" w:unhideWhenUsed="1" w:qFormat="1"/>
    <w:lsdException w:name="Title" w:qFormat="1"/>
    <w:lsdException w:name="Default Paragraph Font" w:uiPriority="1"/>
    <w:lsdException w:name="Subtitle" w:qFormat="1"/>
    <w:lsdException w:name="Hyperlink" w:uiPriority="4"/>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CD8"/>
    <w:rPr>
      <w:rFonts w:ascii="Corbel" w:hAnsi="Corbel"/>
      <w:sz w:val="23"/>
      <w:lang w:val="en-US" w:eastAsia="en-US"/>
    </w:rPr>
  </w:style>
  <w:style w:type="paragraph" w:styleId="Heading1">
    <w:name w:val="heading 1"/>
    <w:basedOn w:val="Normal"/>
    <w:next w:val="BodyMain"/>
    <w:link w:val="Heading1Char"/>
    <w:autoRedefine/>
    <w:qFormat/>
    <w:rsid w:val="00701CD8"/>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701CD8"/>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701CD8"/>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701CD8"/>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701CD8"/>
    <w:pPr>
      <w:keepNext/>
      <w:spacing w:before="280" w:after="140"/>
      <w:outlineLvl w:val="4"/>
    </w:pPr>
    <w:rPr>
      <w:rFonts w:ascii="Franklin Gothic Medium Cond" w:hAnsi="Franklin Gothic Medium Cond"/>
      <w:kern w:val="28"/>
      <w:sz w:val="24"/>
    </w:rPr>
  </w:style>
  <w:style w:type="paragraph" w:styleId="Heading6">
    <w:name w:val="heading 6"/>
    <w:basedOn w:val="Normal"/>
    <w:next w:val="Normal"/>
    <w:uiPriority w:val="1"/>
    <w:qFormat/>
    <w:rsid w:val="00701CD8"/>
    <w:pPr>
      <w:keepNext/>
      <w:spacing w:before="120" w:after="80"/>
      <w:outlineLvl w:val="5"/>
    </w:pPr>
    <w:rPr>
      <w:rFonts w:ascii="Franklin Gothic Book" w:hAnsi="Franklin Gothic Book"/>
      <w:i/>
      <w:kern w:val="28"/>
      <w:sz w:val="24"/>
    </w:rPr>
  </w:style>
  <w:style w:type="paragraph" w:styleId="Heading7">
    <w:name w:val="heading 7"/>
    <w:basedOn w:val="Normal"/>
    <w:next w:val="Normal"/>
    <w:uiPriority w:val="2"/>
    <w:qFormat/>
    <w:rsid w:val="00701CD8"/>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701CD8"/>
    <w:pPr>
      <w:keepNext/>
      <w:spacing w:before="80" w:after="60"/>
      <w:outlineLvl w:val="7"/>
    </w:pPr>
    <w:rPr>
      <w:i/>
      <w:kern w:val="28"/>
      <w:sz w:val="20"/>
    </w:rPr>
  </w:style>
  <w:style w:type="paragraph" w:styleId="Heading9">
    <w:name w:val="heading 9"/>
    <w:basedOn w:val="Normal"/>
    <w:next w:val="Normal"/>
    <w:uiPriority w:val="2"/>
    <w:rsid w:val="00701CD8"/>
    <w:pPr>
      <w:keepNext/>
      <w:spacing w:before="80" w:after="60"/>
      <w:outlineLvl w:val="8"/>
    </w:pPr>
    <w:rPr>
      <w:kern w:val="28"/>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Main"/>
    <w:basedOn w:val="Normal"/>
    <w:link w:val="BodyMainChar"/>
    <w:autoRedefine/>
    <w:rsid w:val="00701CD8"/>
    <w:pPr>
      <w:spacing w:after="280" w:line="300" w:lineRule="exact"/>
    </w:pPr>
    <w:rPr>
      <w:rFonts w:ascii="Constantia" w:hAnsi="Constantia"/>
    </w:rPr>
  </w:style>
  <w:style w:type="paragraph" w:styleId="Header">
    <w:name w:val="header"/>
    <w:basedOn w:val="Normal"/>
    <w:link w:val="HeaderChar"/>
    <w:autoRedefine/>
    <w:rsid w:val="00701CD8"/>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701CD8"/>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701CD8"/>
    <w:pPr>
      <w:spacing w:before="60" w:after="60" w:line="280" w:lineRule="exact"/>
      <w:jc w:val="both"/>
    </w:pPr>
    <w:rPr>
      <w:rFonts w:ascii="Franklin Gothic Medium Cond" w:hAnsi="Franklin Gothic Medium Cond"/>
      <w:b/>
      <w:smallCaps/>
      <w:spacing w:val="30"/>
      <w:sz w:val="22"/>
      <w:szCs w:val="24"/>
    </w:rPr>
  </w:style>
  <w:style w:type="paragraph" w:customStyle="1" w:styleId="TableText">
    <w:name w:val="Table.Text"/>
    <w:basedOn w:val="Normal"/>
    <w:autoRedefine/>
    <w:rsid w:val="00701CD8"/>
    <w:pPr>
      <w:spacing w:before="120" w:line="260" w:lineRule="exact"/>
    </w:pPr>
    <w:rPr>
      <w:rFonts w:ascii="Franklin Gothic Book" w:hAnsi="Franklin Gothic Book"/>
      <w:sz w:val="20"/>
    </w:rPr>
  </w:style>
  <w:style w:type="character" w:customStyle="1" w:styleId="inline">
    <w:name w:val="inline"/>
    <w:basedOn w:val="DefaultParagraphFont"/>
    <w:rsid w:val="00701CD8"/>
    <w:rPr>
      <w:rFonts w:ascii="Franklin Gothic Medium" w:hAnsi="Franklin Gothic Medium"/>
      <w:sz w:val="20"/>
    </w:rPr>
  </w:style>
  <w:style w:type="paragraph" w:customStyle="1" w:styleId="TableNumber">
    <w:name w:val="Table.Number"/>
    <w:basedOn w:val="Normal"/>
    <w:link w:val="TableNumberChar"/>
    <w:autoRedefine/>
    <w:rsid w:val="00701CD8"/>
    <w:pPr>
      <w:spacing w:before="120" w:line="260" w:lineRule="exact"/>
      <w:jc w:val="right"/>
    </w:pPr>
    <w:rPr>
      <w:rFonts w:ascii="Franklin Gothic Medium" w:hAnsi="Franklin Gothic Medium"/>
      <w:color w:val="000080"/>
      <w:sz w:val="20"/>
    </w:rPr>
  </w:style>
  <w:style w:type="paragraph" w:styleId="Footer">
    <w:name w:val="footer"/>
    <w:basedOn w:val="Normal"/>
    <w:autoRedefine/>
    <w:rsid w:val="00701CD8"/>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701CD8"/>
    <w:rPr>
      <w:rFonts w:ascii="Constantia" w:hAnsi="Constantia"/>
      <w:b/>
      <w:color w:val="404040"/>
      <w:sz w:val="36"/>
    </w:rPr>
  </w:style>
  <w:style w:type="paragraph" w:customStyle="1" w:styleId="Note">
    <w:name w:val="Note"/>
    <w:basedOn w:val="BodyMain"/>
    <w:next w:val="BodyMain"/>
    <w:rsid w:val="00701CD8"/>
    <w:rPr>
      <w:i/>
    </w:rPr>
  </w:style>
  <w:style w:type="character" w:customStyle="1" w:styleId="NoteLeadIn">
    <w:name w:val="Note.LeadIn"/>
    <w:basedOn w:val="inline"/>
    <w:rsid w:val="00701CD8"/>
    <w:rPr>
      <w:rFonts w:ascii="Franklin Gothic Medium" w:hAnsi="Franklin Gothic Medium"/>
      <w:sz w:val="20"/>
    </w:rPr>
  </w:style>
  <w:style w:type="paragraph" w:customStyle="1" w:styleId="ChapterSubtitle">
    <w:name w:val="Chapter.Subtitle"/>
    <w:basedOn w:val="Normal"/>
    <w:next w:val="Normal"/>
    <w:autoRedefine/>
    <w:rsid w:val="00701CD8"/>
    <w:pPr>
      <w:spacing w:before="120" w:after="120"/>
    </w:pPr>
    <w:rPr>
      <w:rFonts w:ascii="Rockwell Condensed" w:hAnsi="Rockwell Condensed"/>
      <w:sz w:val="28"/>
    </w:rPr>
  </w:style>
  <w:style w:type="paragraph" w:customStyle="1" w:styleId="BodyBullets">
    <w:name w:val="Body.Bullets"/>
    <w:basedOn w:val="BodyMain"/>
    <w:rsid w:val="00701CD8"/>
    <w:pPr>
      <w:numPr>
        <w:numId w:val="4"/>
      </w:numPr>
      <w:spacing w:after="140"/>
    </w:pPr>
  </w:style>
  <w:style w:type="paragraph" w:customStyle="1" w:styleId="ChapterEyeBrow">
    <w:name w:val="Chapter.EyeBrow"/>
    <w:basedOn w:val="Normal"/>
    <w:next w:val="Heading1"/>
    <w:autoRedefine/>
    <w:rsid w:val="00701CD8"/>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701CD8"/>
    <w:pPr>
      <w:spacing w:before="140"/>
    </w:pPr>
  </w:style>
  <w:style w:type="paragraph" w:customStyle="1" w:styleId="TableStepHead">
    <w:name w:val="Table.StepHead"/>
    <w:basedOn w:val="TableHeading"/>
    <w:autoRedefine/>
    <w:rsid w:val="00701CD8"/>
    <w:rPr>
      <w:rFonts w:ascii="Franklin Gothic Medium" w:hAnsi="Franklin Gothic Medium"/>
      <w:b w:val="0"/>
      <w:color w:val="FFCC06"/>
    </w:rPr>
  </w:style>
  <w:style w:type="paragraph" w:customStyle="1" w:styleId="CodeAbove">
    <w:name w:val="Code Above"/>
    <w:basedOn w:val="Code"/>
    <w:rsid w:val="00701CD8"/>
    <w:pPr>
      <w:spacing w:before="120"/>
    </w:pPr>
  </w:style>
  <w:style w:type="paragraph" w:customStyle="1" w:styleId="CodeLast">
    <w:name w:val="Code Last"/>
    <w:basedOn w:val="Code"/>
    <w:link w:val="CodeLastChar"/>
    <w:rsid w:val="00701CD8"/>
    <w:pPr>
      <w:spacing w:after="80"/>
    </w:pPr>
  </w:style>
  <w:style w:type="paragraph" w:customStyle="1" w:styleId="TableComment">
    <w:name w:val="Table.Comment"/>
    <w:basedOn w:val="TableText"/>
    <w:autoRedefine/>
    <w:rsid w:val="00105F09"/>
    <w:pPr>
      <w:spacing w:before="80" w:after="120" w:line="240" w:lineRule="exact"/>
    </w:pPr>
  </w:style>
  <w:style w:type="character" w:customStyle="1" w:styleId="CodeChar">
    <w:name w:val="Code Char"/>
    <w:basedOn w:val="DefaultParagraphFont"/>
    <w:link w:val="Code"/>
    <w:rsid w:val="00701CD8"/>
    <w:rPr>
      <w:rFonts w:ascii="Consolas" w:hAnsi="Consolas"/>
      <w:sz w:val="18"/>
      <w:lang w:val="en-US" w:eastAsia="en-US"/>
    </w:rPr>
  </w:style>
  <w:style w:type="character" w:customStyle="1" w:styleId="CodeLastChar">
    <w:name w:val="Code Last Char"/>
    <w:basedOn w:val="CodeChar"/>
    <w:link w:val="CodeLast"/>
    <w:rsid w:val="006A4945"/>
    <w:rPr>
      <w:rFonts w:ascii="Consolas" w:hAnsi="Consolas"/>
      <w:sz w:val="18"/>
      <w:lang w:val="en-US" w:eastAsia="en-US"/>
    </w:rPr>
  </w:style>
  <w:style w:type="paragraph" w:customStyle="1" w:styleId="CodeBold">
    <w:name w:val="Code Bold"/>
    <w:basedOn w:val="Code"/>
    <w:link w:val="CodeBoldChar"/>
    <w:autoRedefine/>
    <w:qFormat/>
    <w:rsid w:val="00701CD8"/>
    <w:rPr>
      <w:b/>
      <w:color w:val="A50021"/>
    </w:rPr>
  </w:style>
  <w:style w:type="character" w:customStyle="1" w:styleId="CodeBoldChar">
    <w:name w:val="Code Bold Char"/>
    <w:basedOn w:val="CodeChar"/>
    <w:link w:val="CodeBold"/>
    <w:rsid w:val="00701CD8"/>
    <w:rPr>
      <w:rFonts w:ascii="Consolas" w:hAnsi="Consolas"/>
      <w:b/>
      <w:color w:val="A50021"/>
      <w:sz w:val="18"/>
      <w:lang w:val="en-US" w:eastAsia="en-US"/>
    </w:rPr>
  </w:style>
  <w:style w:type="character" w:customStyle="1" w:styleId="TableNumberChar">
    <w:name w:val="Table.Number Char"/>
    <w:basedOn w:val="DefaultParagraphFont"/>
    <w:link w:val="TableNumber"/>
    <w:rsid w:val="00701CD8"/>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701CD8"/>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701CD8"/>
    <w:rPr>
      <w:b/>
      <w:color w:val="A50021"/>
    </w:rPr>
  </w:style>
  <w:style w:type="character" w:customStyle="1" w:styleId="BodyMainChar">
    <w:name w:val="Body.Main Char"/>
    <w:basedOn w:val="DefaultParagraphFont"/>
    <w:link w:val="BodyMain"/>
    <w:rsid w:val="00701CD8"/>
    <w:rPr>
      <w:rFonts w:ascii="Constantia" w:hAnsi="Constantia"/>
      <w:sz w:val="23"/>
      <w:lang w:val="en-US" w:eastAsia="en-US"/>
    </w:rPr>
  </w:style>
  <w:style w:type="paragraph" w:customStyle="1" w:styleId="FigureImage">
    <w:name w:val="Figure Image"/>
    <w:basedOn w:val="Normal"/>
    <w:next w:val="Caption"/>
    <w:qFormat/>
    <w:rsid w:val="00701CD8"/>
    <w:pPr>
      <w:keepNext/>
      <w:pBdr>
        <w:top w:val="single" w:sz="4" w:space="4" w:color="auto"/>
      </w:pBdr>
      <w:spacing w:before="240"/>
    </w:pPr>
  </w:style>
  <w:style w:type="paragraph" w:styleId="Caption">
    <w:name w:val="caption"/>
    <w:basedOn w:val="Normal"/>
    <w:next w:val="Normal"/>
    <w:autoRedefine/>
    <w:qFormat/>
    <w:rsid w:val="00701CD8"/>
    <w:pPr>
      <w:pBdr>
        <w:bottom w:val="single" w:sz="4" w:space="4" w:color="auto"/>
      </w:pBdr>
      <w:spacing w:before="60" w:after="280" w:line="300" w:lineRule="exact"/>
    </w:pPr>
    <w:rPr>
      <w:rFonts w:ascii="Constantia" w:hAnsi="Constantia"/>
      <w:bCs/>
      <w:i/>
      <w:sz w:val="20"/>
    </w:rPr>
  </w:style>
  <w:style w:type="character" w:customStyle="1" w:styleId="Caption-Strong">
    <w:name w:val="Caption-Strong"/>
    <w:basedOn w:val="DefaultParagraphFont"/>
    <w:rsid w:val="00701CD8"/>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701CD8"/>
    <w:pPr>
      <w:tabs>
        <w:tab w:val="left" w:pos="360"/>
        <w:tab w:val="left" w:pos="720"/>
        <w:tab w:val="left" w:pos="1080"/>
        <w:tab w:val="left" w:pos="1440"/>
        <w:tab w:val="left" w:pos="1800"/>
        <w:tab w:val="left" w:pos="2160"/>
        <w:tab w:val="left" w:pos="2520"/>
        <w:tab w:val="left" w:pos="2880"/>
      </w:tabs>
    </w:pPr>
    <w:rPr>
      <w:rFonts w:ascii="Consolas" w:hAnsi="Consolas"/>
      <w:i/>
      <w:color w:val="548DD4" w:themeColor="text2" w:themeTint="99"/>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701CD8"/>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BookTitle">
    <w:name w:val="Chapter.BookTitle"/>
    <w:basedOn w:val="ChapterEyeBrow"/>
    <w:qFormat/>
    <w:rsid w:val="00701CD8"/>
    <w:pPr>
      <w:pBdr>
        <w:bottom w:val="none" w:sz="0" w:space="0" w:color="auto"/>
      </w:pBdr>
    </w:pPr>
    <w:rPr>
      <w:rFonts w:ascii="Rockwell Condensed" w:hAnsi="Rockwell Condensed"/>
      <w:b/>
      <w:color w:val="DCA806"/>
      <w:sz w:val="48"/>
      <w:szCs w:val="64"/>
    </w:rPr>
  </w:style>
  <w:style w:type="paragraph" w:customStyle="1" w:styleId="ChapterAuthor">
    <w:name w:val="Chapter.Author"/>
    <w:basedOn w:val="ChapterBookTitle"/>
    <w:qFormat/>
    <w:rsid w:val="00701CD8"/>
    <w:rPr>
      <w:rFonts w:ascii="Rockwell" w:hAnsi="Rockwell"/>
      <w:b w:val="0"/>
      <w:sz w:val="28"/>
    </w:rPr>
  </w:style>
  <w:style w:type="paragraph" w:customStyle="1" w:styleId="ChapterFinePrint">
    <w:name w:val="Chapter.FinePrint"/>
    <w:basedOn w:val="Normal"/>
    <w:qFormat/>
    <w:rsid w:val="00701CD8"/>
    <w:pPr>
      <w:ind w:left="576" w:right="576"/>
    </w:pPr>
    <w:rPr>
      <w:rFonts w:ascii="Rockwell" w:hAnsi="Rockwell"/>
      <w:color w:val="404040"/>
      <w:sz w:val="20"/>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character" w:customStyle="1" w:styleId="Heading2Char">
    <w:name w:val="Heading 2 Char"/>
    <w:basedOn w:val="DefaultParagraphFont"/>
    <w:link w:val="Heading2"/>
    <w:rsid w:val="005976C5"/>
    <w:rPr>
      <w:rFonts w:ascii="Franklin Gothic Demi" w:hAnsi="Franklin Gothic Demi"/>
      <w:smallCaps/>
      <w:color w:val="404040"/>
      <w:kern w:val="28"/>
      <w:sz w:val="44"/>
      <w:lang w:val="en-US"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val="en-US" w:eastAsia="en-US"/>
    </w:rPr>
  </w:style>
  <w:style w:type="character" w:customStyle="1" w:styleId="CodeCommentChar">
    <w:name w:val="Code Comment Char"/>
    <w:basedOn w:val="CodeChar"/>
    <w:uiPriority w:val="1"/>
    <w:qFormat/>
    <w:rsid w:val="00701CD8"/>
    <w:rPr>
      <w:rFonts w:ascii="Consolas" w:hAnsi="Consolas"/>
      <w:i/>
      <w:color w:val="548DD4" w:themeColor="text2" w:themeTint="99"/>
      <w:sz w:val="18"/>
      <w:lang w:val="en-US" w:eastAsia="en-US"/>
    </w:rPr>
  </w:style>
  <w:style w:type="paragraph" w:styleId="BalloonText">
    <w:name w:val="Balloon Text"/>
    <w:basedOn w:val="Normal"/>
    <w:link w:val="BalloonTextChar"/>
    <w:rsid w:val="00105F09"/>
    <w:rPr>
      <w:rFonts w:ascii="Lucida Grande" w:hAnsi="Lucida Grande" w:cs="Lucida Grande"/>
      <w:sz w:val="18"/>
      <w:szCs w:val="18"/>
    </w:rPr>
  </w:style>
  <w:style w:type="character" w:customStyle="1" w:styleId="BalloonTextChar">
    <w:name w:val="Balloon Text Char"/>
    <w:basedOn w:val="DefaultParagraphFont"/>
    <w:link w:val="BalloonText"/>
    <w:rsid w:val="00105F09"/>
    <w:rPr>
      <w:rFonts w:ascii="Lucida Grande" w:hAnsi="Lucida Grande" w:cs="Lucida Grande"/>
      <w:sz w:val="18"/>
      <w:szCs w:val="18"/>
      <w:lang w:val="en-US" w:eastAsia="en-US"/>
    </w:rPr>
  </w:style>
  <w:style w:type="character" w:styleId="Hyperlink">
    <w:name w:val="Hyperlink"/>
    <w:basedOn w:val="DefaultParagraphFont"/>
    <w:uiPriority w:val="4"/>
    <w:rsid w:val="009372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55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T:\CompSci\Research\web%20development%20textbook\teaching%20material\lab%20manual\TextBook-LabManual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orbel">
    <w:panose1 w:val="020B0503020204020204"/>
    <w:charset w:val="00"/>
    <w:family w:val="auto"/>
    <w:pitch w:val="variable"/>
    <w:sig w:usb0="A00002EF" w:usb1="4000A44B" w:usb2="00000000" w:usb3="00000000" w:csb0="0000019F" w:csb1="00000000"/>
  </w:font>
  <w:font w:name="Rockwell">
    <w:panose1 w:val="02060603020205020403"/>
    <w:charset w:val="00"/>
    <w:family w:val="auto"/>
    <w:pitch w:val="variable"/>
    <w:sig w:usb0="00000003" w:usb1="00000000" w:usb2="00000000" w:usb3="00000000" w:csb0="00000001" w:csb1="00000000"/>
  </w:font>
  <w:font w:name="Franklin Gothic Demi">
    <w:altName w:val="Arial"/>
    <w:charset w:val="00"/>
    <w:family w:val="swiss"/>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Franklin Gothic Medium Cond">
    <w:altName w:val="Arial Unicode MS"/>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auto"/>
    <w:pitch w:val="variable"/>
    <w:sig w:usb0="E10002FF" w:usb1="4000FCFF" w:usb2="00000009" w:usb3="00000000" w:csb0="0000019F" w:csb1="00000000"/>
  </w:font>
  <w:font w:name="Rockwell Condensed">
    <w:altName w:val="Lucida Fax"/>
    <w:charset w:val="00"/>
    <w:family w:val="roman"/>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E0D2D"/>
    <w:rsid w:val="00016E54"/>
    <w:rsid w:val="00034AB0"/>
    <w:rsid w:val="00160741"/>
    <w:rsid w:val="001926BE"/>
    <w:rsid w:val="002A7119"/>
    <w:rsid w:val="002F16D3"/>
    <w:rsid w:val="002F1AC1"/>
    <w:rsid w:val="003136FC"/>
    <w:rsid w:val="003961CC"/>
    <w:rsid w:val="003D064E"/>
    <w:rsid w:val="003E0D2D"/>
    <w:rsid w:val="00407BA9"/>
    <w:rsid w:val="00424507"/>
    <w:rsid w:val="0049321D"/>
    <w:rsid w:val="005A6A35"/>
    <w:rsid w:val="006122E7"/>
    <w:rsid w:val="00760862"/>
    <w:rsid w:val="007A0FA1"/>
    <w:rsid w:val="00837240"/>
    <w:rsid w:val="00855788"/>
    <w:rsid w:val="00914C92"/>
    <w:rsid w:val="00A3080F"/>
    <w:rsid w:val="00B15CDB"/>
    <w:rsid w:val="00BD3386"/>
    <w:rsid w:val="00D206F0"/>
    <w:rsid w:val="00D429F0"/>
    <w:rsid w:val="00DE7ACF"/>
    <w:rsid w:val="00DF4C4D"/>
    <w:rsid w:val="00E00948"/>
    <w:rsid w:val="00E12A86"/>
    <w:rsid w:val="00E70240"/>
    <w:rsid w:val="00F5521B"/>
    <w:rsid w:val="00F95B91"/>
    <w:rsid w:val="00F973DD"/>
    <w:rsid w:val="00FB5BBD"/>
    <w:rsid w:val="00FF7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B40B04-0F58-DF4B-8198-58A646C83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\CompSci\Research\web development textbook\teaching material\lab manual\TextBook-LabManualTemplate.dotx</Template>
  <TotalTime>179</TotalTime>
  <Pages>6</Pages>
  <Words>8047</Words>
  <Characters>9335</Characters>
  <Application>Microsoft Macintosh Word</Application>
  <DocSecurity>0</DocSecurity>
  <Lines>9335</Lines>
  <Paragraphs>8690</Paragraphs>
  <ScaleCrop>false</ScaleCrop>
  <HeadingPairs>
    <vt:vector size="2" baseType="variant">
      <vt:variant>
        <vt:lpstr>Title</vt:lpstr>
      </vt:variant>
      <vt:variant>
        <vt:i4>1</vt:i4>
      </vt:variant>
    </vt:vector>
  </HeadingPairs>
  <TitlesOfParts>
    <vt:vector size="1" baseType="lpstr">
      <vt:lpstr>Lab 5: Advanced CSS</vt:lpstr>
    </vt:vector>
  </TitlesOfParts>
  <Company>consultant</Company>
  <LinksUpToDate>false</LinksUpToDate>
  <CharactersWithSpaces>8692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16: Managing State</dc:title>
  <dc:subject>COMP1511</dc:subject>
  <dc:creator>Randy Connolly</dc:creator>
  <cp:lastModifiedBy>Ricardo</cp:lastModifiedBy>
  <cp:revision>51</cp:revision>
  <cp:lastPrinted>2013-04-09T19:27:00Z</cp:lastPrinted>
  <dcterms:created xsi:type="dcterms:W3CDTF">2014-03-04T05:16:00Z</dcterms:created>
  <dcterms:modified xsi:type="dcterms:W3CDTF">2017-05-26T14:07:00Z</dcterms:modified>
</cp:coreProperties>
</file>